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CC230" w14:textId="77777777" w:rsidR="004A362D" w:rsidRDefault="004A362D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827D69" w14:textId="77777777" w:rsidR="004A362D" w:rsidRDefault="004A362D" w:rsidP="004A362D">
      <w:pPr>
        <w:widowControl w:val="0"/>
        <w:autoSpaceDE w:val="0"/>
        <w:autoSpaceDN w:val="0"/>
        <w:adjustRightInd w:val="0"/>
        <w:spacing w:line="500" w:lineRule="atLeast"/>
        <w:rPr>
          <w:rFonts w:ascii="Helvetica Neue" w:hAnsi="Helvetica Neue" w:cs="Helvetica Neue"/>
          <w:b/>
          <w:bCs/>
          <w:sz w:val="52"/>
          <w:szCs w:val="52"/>
        </w:rPr>
      </w:pPr>
      <w:proofErr w:type="spellStart"/>
      <w:r>
        <w:rPr>
          <w:rFonts w:ascii="Helvetica Neue" w:hAnsi="Helvetica Neue" w:cs="Helvetica Neue"/>
          <w:b/>
          <w:bCs/>
          <w:sz w:val="52"/>
          <w:szCs w:val="52"/>
        </w:rPr>
        <w:t>Jupyter</w:t>
      </w:r>
      <w:proofErr w:type="spellEnd"/>
      <w:r>
        <w:rPr>
          <w:rFonts w:ascii="Helvetica Neue" w:hAnsi="Helvetica Neue" w:cs="Helvetica Neue"/>
          <w:b/>
          <w:bCs/>
          <w:sz w:val="52"/>
          <w:szCs w:val="52"/>
        </w:rPr>
        <w:t xml:space="preserve"> Notebook</w:t>
      </w:r>
    </w:p>
    <w:p w14:paraId="3B11F40B" w14:textId="77777777" w:rsidR="004A362D" w:rsidRDefault="0047385E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hyperlink r:id="rId6" w:history="1">
        <w:proofErr w:type="spellStart"/>
        <w:r w:rsidR="004A362D">
          <w:rPr>
            <w:rFonts w:ascii="Helvetica Neue" w:hAnsi="Helvetica Neue" w:cs="Helvetica Neue"/>
            <w:color w:val="2965A8"/>
            <w:sz w:val="28"/>
            <w:szCs w:val="28"/>
            <w:u w:val="single" w:color="2965A8"/>
          </w:rPr>
          <w:t>Jupyter</w:t>
        </w:r>
        <w:proofErr w:type="spellEnd"/>
      </w:hyperlink>
      <w:r w:rsidR="004A362D">
        <w:rPr>
          <w:rFonts w:ascii="Helvetica Neue" w:hAnsi="Helvetica Neue" w:cs="Helvetica Neue"/>
          <w:sz w:val="28"/>
          <w:szCs w:val="28"/>
        </w:rPr>
        <w:t xml:space="preserve"> notebooks are a way that you can have code, text, images, and math all live together in harmony. This concept can be called "</w:t>
      </w:r>
      <w:hyperlink r:id="rId7" w:history="1">
        <w:r w:rsidR="004A362D">
          <w:rPr>
            <w:rFonts w:ascii="Helvetica Neue" w:hAnsi="Helvetica Neue" w:cs="Helvetica Neue"/>
            <w:color w:val="2965A8"/>
            <w:sz w:val="28"/>
            <w:szCs w:val="28"/>
            <w:u w:val="single" w:color="2965A8"/>
          </w:rPr>
          <w:t xml:space="preserve">Literate </w:t>
        </w:r>
        <w:proofErr w:type="spellStart"/>
        <w:r w:rsidR="004A362D">
          <w:rPr>
            <w:rFonts w:ascii="Helvetica Neue" w:hAnsi="Helvetica Neue" w:cs="Helvetica Neue"/>
            <w:color w:val="2965A8"/>
            <w:sz w:val="28"/>
            <w:szCs w:val="28"/>
            <w:u w:val="single" w:color="2965A8"/>
          </w:rPr>
          <w:t>Proramming</w:t>
        </w:r>
        <w:proofErr w:type="spellEnd"/>
      </w:hyperlink>
      <w:r w:rsidR="004A362D">
        <w:rPr>
          <w:rFonts w:ascii="Helvetica Neue" w:hAnsi="Helvetica Neue" w:cs="Helvetica Neue"/>
          <w:sz w:val="28"/>
          <w:szCs w:val="28"/>
        </w:rPr>
        <w:t xml:space="preserve">", where all code that is written also has comments or an explanation of </w:t>
      </w:r>
      <w:r w:rsidR="004A362D">
        <w:rPr>
          <w:rFonts w:ascii="Helvetica Neue" w:hAnsi="Helvetica Neue" w:cs="Helvetica Neue"/>
          <w:i/>
          <w:iCs/>
          <w:sz w:val="28"/>
          <w:szCs w:val="28"/>
        </w:rPr>
        <w:t>why</w:t>
      </w:r>
      <w:r w:rsidR="004A362D">
        <w:rPr>
          <w:rFonts w:ascii="Helvetica Neue" w:hAnsi="Helvetica Neue" w:cs="Helvetica Neue"/>
          <w:sz w:val="28"/>
          <w:szCs w:val="28"/>
        </w:rPr>
        <w:t xml:space="preserve"> it was written (which is not always obvious). In particular, the </w:t>
      </w:r>
      <w:proofErr w:type="spellStart"/>
      <w:r w:rsidR="004A362D">
        <w:rPr>
          <w:rFonts w:ascii="Helvetica Neue" w:hAnsi="Helvetica Neue" w:cs="Helvetica Neue"/>
          <w:sz w:val="28"/>
          <w:szCs w:val="28"/>
        </w:rPr>
        <w:t>Jupyter</w:t>
      </w:r>
      <w:proofErr w:type="spellEnd"/>
      <w:r w:rsidR="004A362D">
        <w:rPr>
          <w:rFonts w:ascii="Helvetica Neue" w:hAnsi="Helvetica Neue" w:cs="Helvetica Neue"/>
          <w:sz w:val="28"/>
          <w:szCs w:val="28"/>
        </w:rPr>
        <w:t xml:space="preserve"> notebook allows you to write some code, run (evaluate) it, and see the output all in once. This is called a "read-</w:t>
      </w:r>
      <w:proofErr w:type="spellStart"/>
      <w:r w:rsidR="004A362D">
        <w:rPr>
          <w:rFonts w:ascii="Helvetica Neue" w:hAnsi="Helvetica Neue" w:cs="Helvetica Neue"/>
          <w:sz w:val="28"/>
          <w:szCs w:val="28"/>
        </w:rPr>
        <w:t>eval</w:t>
      </w:r>
      <w:proofErr w:type="spellEnd"/>
      <w:r w:rsidR="004A362D">
        <w:rPr>
          <w:rFonts w:ascii="Helvetica Neue" w:hAnsi="Helvetica Neue" w:cs="Helvetica Neue"/>
          <w:sz w:val="28"/>
          <w:szCs w:val="28"/>
        </w:rPr>
        <w:t xml:space="preserve">-print loop" or </w:t>
      </w:r>
      <w:hyperlink r:id="rId8" w:history="1">
        <w:r w:rsidR="004A362D">
          <w:rPr>
            <w:rFonts w:ascii="Helvetica Neue" w:hAnsi="Helvetica Neue" w:cs="Helvetica Neue"/>
            <w:color w:val="2965A8"/>
            <w:sz w:val="28"/>
            <w:szCs w:val="28"/>
            <w:u w:val="single" w:color="2965A8"/>
          </w:rPr>
          <w:t>REPL</w:t>
        </w:r>
      </w:hyperlink>
      <w:r w:rsidR="004A362D">
        <w:rPr>
          <w:rFonts w:ascii="Helvetica Neue" w:hAnsi="Helvetica Neue" w:cs="Helvetica Neue"/>
          <w:sz w:val="28"/>
          <w:szCs w:val="28"/>
        </w:rPr>
        <w:t>.</w:t>
      </w:r>
    </w:p>
    <w:p w14:paraId="3ACC2E1A" w14:textId="77777777" w:rsidR="004A362D" w:rsidRDefault="000A4B08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What we will need:</w:t>
      </w:r>
    </w:p>
    <w:p w14:paraId="461168B2" w14:textId="77777777" w:rsidR="000A4B08" w:rsidRDefault="000A4B08" w:rsidP="000A4B08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Anaconda</w:t>
      </w:r>
    </w:p>
    <w:p w14:paraId="24EA58EC" w14:textId="77777777" w:rsidR="000A4B08" w:rsidRDefault="000A4B08" w:rsidP="000A4B08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R</w:t>
      </w:r>
    </w:p>
    <w:p w14:paraId="4D620A8F" w14:textId="77777777" w:rsidR="000A4B08" w:rsidRPr="000A4B08" w:rsidRDefault="000A4B08" w:rsidP="000A4B08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Jupyter</w:t>
      </w:r>
      <w:proofErr w:type="spellEnd"/>
    </w:p>
    <w:p w14:paraId="453BEBF6" w14:textId="77777777" w:rsidR="000A4B08" w:rsidRDefault="000A4B08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26D8184E" w14:textId="77777777" w:rsidR="000A4B08" w:rsidRDefault="000A4B08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To use </w:t>
      </w:r>
      <w:proofErr w:type="spellStart"/>
      <w:r>
        <w:rPr>
          <w:rFonts w:ascii="Helvetica" w:hAnsi="Helvetica" w:cs="Helvetica"/>
          <w:kern w:val="1"/>
        </w:rPr>
        <w:t>jupyter</w:t>
      </w:r>
      <w:proofErr w:type="spellEnd"/>
      <w:r>
        <w:rPr>
          <w:rFonts w:ascii="Helvetica" w:hAnsi="Helvetica" w:cs="Helvetica"/>
          <w:kern w:val="1"/>
        </w:rPr>
        <w:t xml:space="preserve"> notebook we first need to install anaconda if you don't already have it.</w:t>
      </w:r>
    </w:p>
    <w:p w14:paraId="4B293D4E" w14:textId="77777777" w:rsidR="000A4B08" w:rsidRDefault="000A4B08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0821B26E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0FC6D851" w14:textId="77777777"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t xml:space="preserve">Install Anaconda Python, R, and </w:t>
      </w:r>
      <w:proofErr w:type="spellStart"/>
      <w:r>
        <w:rPr>
          <w:rFonts w:ascii="Helvetica Neue" w:hAnsi="Helvetica Neue" w:cs="Helvetica Neue"/>
          <w:b/>
          <w:bCs/>
          <w:sz w:val="44"/>
          <w:szCs w:val="44"/>
        </w:rPr>
        <w:t>Jupyter</w:t>
      </w:r>
      <w:proofErr w:type="spellEnd"/>
      <w:r>
        <w:rPr>
          <w:rFonts w:ascii="Helvetica Neue" w:hAnsi="Helvetica Neue" w:cs="Helvetica Neue"/>
          <w:b/>
          <w:bCs/>
          <w:sz w:val="44"/>
          <w:szCs w:val="44"/>
        </w:rPr>
        <w:t xml:space="preserve"> to your computer</w:t>
      </w:r>
    </w:p>
    <w:p w14:paraId="5A65514C" w14:textId="77777777"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b/>
          <w:bCs/>
          <w:sz w:val="44"/>
          <w:szCs w:val="44"/>
        </w:rPr>
      </w:pPr>
    </w:p>
    <w:p w14:paraId="7BECC173" w14:textId="77777777"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 xml:space="preserve">You can look up instructions on how to download </w:t>
      </w:r>
      <w:proofErr w:type="spellStart"/>
      <w:r>
        <w:rPr>
          <w:rFonts w:ascii="Helvetica Neue" w:hAnsi="Helvetica Neue" w:cs="Helvetica Neue"/>
          <w:sz w:val="28"/>
          <w:szCs w:val="28"/>
        </w:rPr>
        <w:t>Anconda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depending on your operating system</w:t>
      </w:r>
      <w:proofErr w:type="gramEnd"/>
      <w:r w:rsidR="000A4B08">
        <w:rPr>
          <w:rFonts w:ascii="Helvetica Neue" w:hAnsi="Helvetica Neue" w:cs="Helvetica Neue"/>
          <w:sz w:val="28"/>
          <w:szCs w:val="28"/>
        </w:rPr>
        <w:t xml:space="preserve">, </w:t>
      </w:r>
      <w:proofErr w:type="gramStart"/>
      <w:r w:rsidR="000A4B08">
        <w:rPr>
          <w:rFonts w:ascii="Helvetica Neue" w:hAnsi="Helvetica Neue" w:cs="Helvetica Neue"/>
          <w:sz w:val="28"/>
          <w:szCs w:val="28"/>
        </w:rPr>
        <w:t xml:space="preserve">it is pretty straight </w:t>
      </w:r>
      <w:proofErr w:type="spellStart"/>
      <w:r w:rsidR="000A4B08">
        <w:rPr>
          <w:rFonts w:ascii="Helvetica Neue" w:hAnsi="Helvetica Neue" w:cs="Helvetica Neue"/>
          <w:sz w:val="28"/>
          <w:szCs w:val="28"/>
        </w:rPr>
        <w:t>foward</w:t>
      </w:r>
      <w:proofErr w:type="spellEnd"/>
      <w:proofErr w:type="gramEnd"/>
      <w:r>
        <w:rPr>
          <w:rFonts w:ascii="Helvetica Neue" w:hAnsi="Helvetica Neue" w:cs="Helvetica Neue"/>
          <w:sz w:val="28"/>
          <w:szCs w:val="28"/>
        </w:rPr>
        <w:t>:</w:t>
      </w:r>
    </w:p>
    <w:p w14:paraId="44C647BF" w14:textId="77777777"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sz w:val="28"/>
          <w:szCs w:val="28"/>
        </w:rPr>
      </w:pPr>
    </w:p>
    <w:p w14:paraId="05BB44AE" w14:textId="77777777" w:rsidR="004A362D" w:rsidRDefault="0047385E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sz w:val="28"/>
          <w:szCs w:val="28"/>
        </w:rPr>
      </w:pPr>
      <w:hyperlink r:id="rId9" w:history="1">
        <w:r w:rsidR="004A362D">
          <w:rPr>
            <w:rFonts w:ascii="Helvetica Neue" w:hAnsi="Helvetica Neue" w:cs="Helvetica Neue"/>
            <w:sz w:val="28"/>
            <w:szCs w:val="28"/>
          </w:rPr>
          <w:t>https://docs.continuum.io/anaconda/install</w:t>
        </w:r>
      </w:hyperlink>
    </w:p>
    <w:p w14:paraId="7C4675F6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36286BC2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Anaconda:</w:t>
      </w:r>
    </w:p>
    <w:p w14:paraId="47BAC206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62B24422" w14:textId="77777777" w:rsidR="004A362D" w:rsidRDefault="0047385E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hyperlink r:id="rId10" w:anchor="new-to-python-and-jupyter" w:history="1">
        <w:r w:rsidR="004A362D">
          <w:rPr>
            <w:rFonts w:ascii="Helvetica Neue" w:hAnsi="Helvetica Neue" w:cs="Helvetica Neue"/>
            <w:color w:val="313131"/>
            <w:sz w:val="32"/>
            <w:szCs w:val="32"/>
          </w:rPr>
          <w:t>http://jupyter.readthedocs.org/en/latest/install.html#new-to-python-and-jupyter</w:t>
        </w:r>
      </w:hyperlink>
    </w:p>
    <w:p w14:paraId="6BECB207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7276A309" w14:textId="77777777" w:rsidR="00770CB8" w:rsidRDefault="00770CB8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 xml:space="preserve">You will know if your </w:t>
      </w:r>
      <w:proofErr w:type="spellStart"/>
      <w:r>
        <w:rPr>
          <w:rFonts w:ascii="Helvetica Neue" w:hAnsi="Helvetica Neue" w:cs="Helvetica Neue"/>
          <w:color w:val="313131"/>
          <w:sz w:val="32"/>
          <w:szCs w:val="32"/>
        </w:rPr>
        <w:t>conda</w:t>
      </w:r>
      <w:proofErr w:type="spellEnd"/>
      <w:r>
        <w:rPr>
          <w:rFonts w:ascii="Helvetica Neue" w:hAnsi="Helvetica Neue" w:cs="Helvetica Neue"/>
          <w:color w:val="313131"/>
          <w:sz w:val="32"/>
          <w:szCs w:val="32"/>
        </w:rPr>
        <w:t xml:space="preserve"> is working properly by typing </w:t>
      </w:r>
      <w:r>
        <w:rPr>
          <w:rFonts w:ascii="Helvetica Neue" w:hAnsi="Helvetica Neue" w:cs="Helvetica Neue"/>
          <w:color w:val="313131"/>
          <w:sz w:val="32"/>
          <w:szCs w:val="32"/>
        </w:rPr>
        <w:lastRenderedPageBreak/>
        <w:t>either:</w:t>
      </w:r>
    </w:p>
    <w:p w14:paraId="4C599112" w14:textId="77777777" w:rsidR="00770CB8" w:rsidRPr="00770CB8" w:rsidRDefault="00770CB8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b/>
          <w:color w:val="313131"/>
          <w:sz w:val="32"/>
          <w:szCs w:val="32"/>
        </w:rPr>
      </w:pPr>
      <w:proofErr w:type="gramStart"/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which</w:t>
      </w:r>
      <w:proofErr w:type="gramEnd"/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 xml:space="preserve"> </w:t>
      </w:r>
      <w:proofErr w:type="spellStart"/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conda</w:t>
      </w:r>
      <w:proofErr w:type="spellEnd"/>
    </w:p>
    <w:p w14:paraId="231F42AC" w14:textId="77777777" w:rsidR="00770CB8" w:rsidRDefault="00770CB8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014D7FE1" w14:textId="77777777" w:rsid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proofErr w:type="gramStart"/>
      <w:r>
        <w:rPr>
          <w:rFonts w:ascii="Helvetica Neue" w:hAnsi="Helvetica Neue" w:cs="Helvetica Neue"/>
          <w:color w:val="313131"/>
          <w:sz w:val="32"/>
          <w:szCs w:val="32"/>
        </w:rPr>
        <w:t>and</w:t>
      </w:r>
      <w:proofErr w:type="gramEnd"/>
      <w:r>
        <w:rPr>
          <w:rFonts w:ascii="Helvetica Neue" w:hAnsi="Helvetica Neue" w:cs="Helvetica Neue"/>
          <w:color w:val="313131"/>
          <w:sz w:val="32"/>
          <w:szCs w:val="32"/>
        </w:rPr>
        <w:t xml:space="preserve"> getting an output that looks like this</w:t>
      </w:r>
    </w:p>
    <w:p w14:paraId="152F817B" w14:textId="77777777" w:rsid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5A86FBA3" w14:textId="77777777" w:rsid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color w:val="313131"/>
          <w:sz w:val="32"/>
          <w:szCs w:val="32"/>
        </w:rPr>
      </w:pPr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/Users/</w:t>
      </w:r>
      <w:proofErr w:type="spellStart"/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Pedro_Torres</w:t>
      </w:r>
      <w:proofErr w:type="spellEnd"/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/anaconda2/bin/anaconda</w:t>
      </w:r>
    </w:p>
    <w:p w14:paraId="07708B26" w14:textId="77777777" w:rsid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color w:val="313131"/>
          <w:sz w:val="32"/>
          <w:szCs w:val="32"/>
        </w:rPr>
      </w:pPr>
    </w:p>
    <w:p w14:paraId="0396F465" w14:textId="77777777" w:rsid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If you do not get an output but see an anaconda2 folder in your directory you will have to set the path to anaconda on your own like this:</w:t>
      </w:r>
    </w:p>
    <w:p w14:paraId="512A7406" w14:textId="77777777" w:rsid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64B1DFE5" w14:textId="77777777" w:rsidR="00770CB8" w:rsidRPr="00770CB8" w:rsidRDefault="00770CB8" w:rsidP="00770C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r w:rsidRPr="00770CB8">
        <w:rPr>
          <w:rFonts w:ascii="Helvetica Neue" w:hAnsi="Helvetica Neue" w:cs="Helvetica Neue"/>
          <w:color w:val="313131"/>
          <w:sz w:val="32"/>
          <w:szCs w:val="32"/>
        </w:rPr>
        <w:t>Lets pretend I type ‘</w:t>
      </w:r>
      <w:proofErr w:type="spellStart"/>
      <w:r w:rsidRPr="00770CB8">
        <w:rPr>
          <w:rFonts w:ascii="Helvetica Neue" w:hAnsi="Helvetica Neue" w:cs="Helvetica Neue"/>
          <w:color w:val="313131"/>
          <w:sz w:val="32"/>
          <w:szCs w:val="32"/>
        </w:rPr>
        <w:t>pwd</w:t>
      </w:r>
      <w:proofErr w:type="spellEnd"/>
      <w:r w:rsidRPr="00770CB8">
        <w:rPr>
          <w:rFonts w:ascii="Helvetica Neue" w:hAnsi="Helvetica Neue" w:cs="Helvetica Neue"/>
          <w:color w:val="313131"/>
          <w:sz w:val="32"/>
          <w:szCs w:val="32"/>
        </w:rPr>
        <w:t>’ and it the output is ‘/Users/</w:t>
      </w:r>
      <w:proofErr w:type="spellStart"/>
      <w:r w:rsidRPr="00770CB8">
        <w:rPr>
          <w:rFonts w:ascii="Helvetica Neue" w:hAnsi="Helvetica Neue" w:cs="Helvetica Neue"/>
          <w:color w:val="313131"/>
          <w:sz w:val="32"/>
          <w:szCs w:val="32"/>
        </w:rPr>
        <w:t>Pedro_Torres</w:t>
      </w:r>
      <w:proofErr w:type="spellEnd"/>
      <w:r w:rsidRPr="00770CB8">
        <w:rPr>
          <w:rFonts w:ascii="Helvetica Neue" w:hAnsi="Helvetica Neue" w:cs="Helvetica Neue"/>
          <w:color w:val="313131"/>
          <w:sz w:val="32"/>
          <w:szCs w:val="32"/>
        </w:rPr>
        <w:t>/’ and then type ‘</w:t>
      </w:r>
      <w:proofErr w:type="spellStart"/>
      <w:r w:rsidRPr="00770CB8">
        <w:rPr>
          <w:rFonts w:ascii="Helvetica Neue" w:hAnsi="Helvetica Neue" w:cs="Helvetica Neue"/>
          <w:color w:val="313131"/>
          <w:sz w:val="32"/>
          <w:szCs w:val="32"/>
        </w:rPr>
        <w:t>ls</w:t>
      </w:r>
      <w:proofErr w:type="spellEnd"/>
      <w:r w:rsidRPr="00770CB8">
        <w:rPr>
          <w:rFonts w:ascii="Helvetica Neue" w:hAnsi="Helvetica Neue" w:cs="Helvetica Neue"/>
          <w:color w:val="313131"/>
          <w:sz w:val="32"/>
          <w:szCs w:val="32"/>
        </w:rPr>
        <w:t>’ and one of the folders in my directory is ‘anaconda2’</w:t>
      </w:r>
    </w:p>
    <w:p w14:paraId="16E74C9B" w14:textId="77777777" w:rsidR="00770CB8" w:rsidRDefault="00770CB8" w:rsidP="00770C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r w:rsidRPr="00770CB8">
        <w:rPr>
          <w:rFonts w:ascii="Helvetica Neue" w:hAnsi="Helvetica Neue" w:cs="Helvetica Neue"/>
          <w:color w:val="313131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313131"/>
          <w:sz w:val="32"/>
          <w:szCs w:val="32"/>
        </w:rPr>
        <w:t>Type ‘cd anaconda2/bin/’</w:t>
      </w:r>
    </w:p>
    <w:p w14:paraId="427285D0" w14:textId="77777777" w:rsidR="00770CB8" w:rsidRDefault="00770CB8" w:rsidP="00770C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You are in your anaconda folder</w:t>
      </w:r>
      <w:r w:rsidR="0047385E">
        <w:rPr>
          <w:rFonts w:ascii="Helvetica Neue" w:hAnsi="Helvetica Neue" w:cs="Helvetica Neue"/>
          <w:color w:val="313131"/>
          <w:sz w:val="32"/>
          <w:szCs w:val="32"/>
        </w:rPr>
        <w:t>,</w:t>
      </w:r>
      <w:r>
        <w:rPr>
          <w:rFonts w:ascii="Helvetica Neue" w:hAnsi="Helvetica Neue" w:cs="Helvetica Neue"/>
          <w:color w:val="313131"/>
          <w:sz w:val="32"/>
          <w:szCs w:val="32"/>
        </w:rPr>
        <w:t xml:space="preserve"> now if I type </w:t>
      </w:r>
      <w:proofErr w:type="spellStart"/>
      <w:r>
        <w:rPr>
          <w:rFonts w:ascii="Helvetica Neue" w:hAnsi="Helvetica Neue" w:cs="Helvetica Neue"/>
          <w:color w:val="313131"/>
          <w:sz w:val="32"/>
          <w:szCs w:val="32"/>
        </w:rPr>
        <w:t>pwd</w:t>
      </w:r>
      <w:proofErr w:type="spellEnd"/>
      <w:r>
        <w:rPr>
          <w:rFonts w:ascii="Helvetica Neue" w:hAnsi="Helvetica Neue" w:cs="Helvetica Neue"/>
          <w:color w:val="313131"/>
          <w:sz w:val="32"/>
          <w:szCs w:val="32"/>
        </w:rPr>
        <w:t xml:space="preserve"> output </w:t>
      </w:r>
      <w:r>
        <w:rPr>
          <w:rFonts w:ascii="Helvetica Neue" w:hAnsi="Helvetica Neue" w:cs="Helvetica Neue"/>
          <w:b/>
          <w:color w:val="313131"/>
          <w:sz w:val="32"/>
          <w:szCs w:val="32"/>
        </w:rPr>
        <w:t xml:space="preserve">For my computer </w:t>
      </w:r>
      <w:r>
        <w:rPr>
          <w:rFonts w:ascii="Helvetica Neue" w:hAnsi="Helvetica Neue" w:cs="Helvetica Neue"/>
          <w:color w:val="313131"/>
          <w:sz w:val="32"/>
          <w:szCs w:val="32"/>
        </w:rPr>
        <w:t>should be ‘/Users/</w:t>
      </w:r>
      <w:proofErr w:type="spellStart"/>
      <w:r>
        <w:rPr>
          <w:rFonts w:ascii="Helvetica Neue" w:hAnsi="Helvetica Neue" w:cs="Helvetica Neue"/>
          <w:color w:val="313131"/>
          <w:sz w:val="32"/>
          <w:szCs w:val="32"/>
        </w:rPr>
        <w:t>Pedr</w:t>
      </w:r>
      <w:r w:rsidR="0047385E">
        <w:rPr>
          <w:rFonts w:ascii="Helvetica Neue" w:hAnsi="Helvetica Neue" w:cs="Helvetica Neue"/>
          <w:color w:val="313131"/>
          <w:sz w:val="32"/>
          <w:szCs w:val="32"/>
        </w:rPr>
        <w:t>o</w:t>
      </w:r>
      <w:bookmarkStart w:id="0" w:name="_GoBack"/>
      <w:bookmarkEnd w:id="0"/>
      <w:r>
        <w:rPr>
          <w:rFonts w:ascii="Helvetica Neue" w:hAnsi="Helvetica Neue" w:cs="Helvetica Neue"/>
          <w:color w:val="313131"/>
          <w:sz w:val="32"/>
          <w:szCs w:val="32"/>
        </w:rPr>
        <w:t>_Torres</w:t>
      </w:r>
      <w:proofErr w:type="spellEnd"/>
      <w:r>
        <w:rPr>
          <w:rFonts w:ascii="Helvetica Neue" w:hAnsi="Helvetica Neue" w:cs="Helvetica Neue"/>
          <w:color w:val="313131"/>
          <w:sz w:val="32"/>
          <w:szCs w:val="32"/>
        </w:rPr>
        <w:t xml:space="preserve">/anaconda2/bin’ </w:t>
      </w:r>
    </w:p>
    <w:p w14:paraId="3E845C8C" w14:textId="77777777" w:rsidR="00770CB8" w:rsidRDefault="00770CB8" w:rsidP="00770C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Set your path to anaconda by typing one of two codes:</w:t>
      </w:r>
    </w:p>
    <w:p w14:paraId="76DF347B" w14:textId="77777777" w:rsidR="00770CB8" w:rsidRDefault="00770CB8" w:rsidP="00770CB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proofErr w:type="gramStart"/>
      <w:r>
        <w:rPr>
          <w:rFonts w:ascii="Helvetica Neue" w:hAnsi="Helvetica Neue" w:cs="Helvetica Neue"/>
          <w:color w:val="313131"/>
          <w:sz w:val="32"/>
          <w:szCs w:val="32"/>
        </w:rPr>
        <w:t>echo</w:t>
      </w:r>
      <w:proofErr w:type="gramEnd"/>
      <w:r>
        <w:rPr>
          <w:rFonts w:ascii="Helvetica Neue" w:hAnsi="Helvetica Neue" w:cs="Helvetica Neue"/>
          <w:color w:val="313131"/>
          <w:sz w:val="32"/>
          <w:szCs w:val="32"/>
        </w:rPr>
        <w:t xml:space="preserve"> $PATH = “PATH:/Users/</w:t>
      </w:r>
      <w:proofErr w:type="spellStart"/>
      <w:r>
        <w:rPr>
          <w:rFonts w:ascii="Helvetica Neue" w:hAnsi="Helvetica Neue" w:cs="Helvetica Neue"/>
          <w:color w:val="313131"/>
          <w:sz w:val="32"/>
          <w:szCs w:val="32"/>
        </w:rPr>
        <w:t>Pedro_Torres</w:t>
      </w:r>
      <w:proofErr w:type="spellEnd"/>
      <w:r>
        <w:rPr>
          <w:rFonts w:ascii="Helvetica Neue" w:hAnsi="Helvetica Neue" w:cs="Helvetica Neue"/>
          <w:color w:val="313131"/>
          <w:sz w:val="32"/>
          <w:szCs w:val="32"/>
        </w:rPr>
        <w:t>/anaconda2/bin/anaconda”</w:t>
      </w:r>
    </w:p>
    <w:p w14:paraId="6BED59C7" w14:textId="77777777" w:rsidR="00770CB8" w:rsidRPr="00770CB8" w:rsidRDefault="00770CB8" w:rsidP="00770CB8">
      <w:pPr>
        <w:rPr>
          <w:rFonts w:ascii="Times" w:eastAsia="Times New Roman" w:hAnsi="Times" w:cs="Times New Roman"/>
          <w:sz w:val="20"/>
          <w:szCs w:val="20"/>
        </w:rPr>
      </w:pPr>
    </w:p>
    <w:p w14:paraId="0B9A1451" w14:textId="77777777" w:rsidR="00770CB8" w:rsidRDefault="00770CB8" w:rsidP="00770CB8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proofErr w:type="gramStart"/>
      <w:r>
        <w:rPr>
          <w:rFonts w:ascii="Helvetica Neue" w:hAnsi="Helvetica Neue" w:cs="Helvetica Neue"/>
          <w:color w:val="313131"/>
          <w:sz w:val="32"/>
          <w:szCs w:val="32"/>
        </w:rPr>
        <w:t>export</w:t>
      </w:r>
      <w:proofErr w:type="gramEnd"/>
      <w:r>
        <w:rPr>
          <w:rFonts w:ascii="Helvetica Neue" w:hAnsi="Helvetica Neue" w:cs="Helvetica Neue"/>
          <w:color w:val="313131"/>
          <w:sz w:val="32"/>
          <w:szCs w:val="32"/>
        </w:rPr>
        <w:t xml:space="preserve"> PATH = “</w:t>
      </w:r>
      <w:r>
        <w:rPr>
          <w:rFonts w:ascii="Helvetica Neue" w:hAnsi="Helvetica Neue" w:cs="Helvetica Neue"/>
          <w:color w:val="313131"/>
          <w:sz w:val="32"/>
          <w:szCs w:val="32"/>
        </w:rPr>
        <w:t>/Users/</w:t>
      </w:r>
      <w:proofErr w:type="spellStart"/>
      <w:r>
        <w:rPr>
          <w:rFonts w:ascii="Helvetica Neue" w:hAnsi="Helvetica Neue" w:cs="Helvetica Neue"/>
          <w:color w:val="313131"/>
          <w:sz w:val="32"/>
          <w:szCs w:val="32"/>
        </w:rPr>
        <w:t>Pedro_Torres</w:t>
      </w:r>
      <w:proofErr w:type="spellEnd"/>
      <w:r>
        <w:rPr>
          <w:rFonts w:ascii="Helvetica Neue" w:hAnsi="Helvetica Neue" w:cs="Helvetica Neue"/>
          <w:color w:val="313131"/>
          <w:sz w:val="32"/>
          <w:szCs w:val="32"/>
        </w:rPr>
        <w:t>/anaconda2/bin/anaconda</w:t>
      </w:r>
      <w:r>
        <w:rPr>
          <w:rFonts w:ascii="Helvetica Neue" w:hAnsi="Helvetica Neue" w:cs="Helvetica Neue"/>
          <w:color w:val="313131"/>
          <w:sz w:val="32"/>
          <w:szCs w:val="32"/>
        </w:rPr>
        <w:t>:$PATH”</w:t>
      </w:r>
    </w:p>
    <w:p w14:paraId="310A25FE" w14:textId="77777777" w:rsidR="00770CB8" w:rsidRP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6D604E72" w14:textId="77777777" w:rsidR="00770CB8" w:rsidRDefault="00770CB8" w:rsidP="00770C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Now when you type which anaconda you should get something that looks like this:</w:t>
      </w:r>
    </w:p>
    <w:p w14:paraId="22AE6F11" w14:textId="77777777" w:rsidR="00770CB8" w:rsidRDefault="00770CB8" w:rsidP="00770CB8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440" w:firstLine="720"/>
        <w:rPr>
          <w:rFonts w:ascii="Helvetica Neue" w:hAnsi="Helvetica Neue" w:cs="Helvetica Neue"/>
          <w:b/>
          <w:color w:val="313131"/>
          <w:sz w:val="32"/>
          <w:szCs w:val="32"/>
        </w:rPr>
      </w:pPr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/Users/</w:t>
      </w:r>
      <w:proofErr w:type="spellStart"/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Pedro_Torres</w:t>
      </w:r>
      <w:proofErr w:type="spellEnd"/>
      <w:r w:rsidRPr="00770CB8">
        <w:rPr>
          <w:rFonts w:ascii="Helvetica Neue" w:hAnsi="Helvetica Neue" w:cs="Helvetica Neue"/>
          <w:b/>
          <w:color w:val="313131"/>
          <w:sz w:val="32"/>
          <w:szCs w:val="32"/>
        </w:rPr>
        <w:t>/anaconda2/bin/anaconda</w:t>
      </w:r>
    </w:p>
    <w:p w14:paraId="18E79833" w14:textId="77777777" w:rsidR="00770CB8" w:rsidRDefault="00770CB8" w:rsidP="00770CB8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440" w:firstLine="720"/>
        <w:rPr>
          <w:rFonts w:ascii="Helvetica Neue" w:hAnsi="Helvetica Neue" w:cs="Helvetica Neue"/>
          <w:b/>
          <w:color w:val="313131"/>
          <w:sz w:val="32"/>
          <w:szCs w:val="32"/>
        </w:rPr>
      </w:pPr>
    </w:p>
    <w:p w14:paraId="07C698C6" w14:textId="77777777" w:rsidR="00770CB8" w:rsidRPr="00770CB8" w:rsidRDefault="00770CB8" w:rsidP="00770CB8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0" w:firstLine="720"/>
        <w:rPr>
          <w:rFonts w:ascii="Helvetica Neue" w:hAnsi="Helvetica Neue" w:cs="Helvetica Neue"/>
          <w:b/>
          <w:color w:val="313131"/>
          <w:sz w:val="32"/>
          <w:szCs w:val="32"/>
        </w:rPr>
      </w:pPr>
      <w:r>
        <w:rPr>
          <w:rFonts w:ascii="Helvetica Neue" w:hAnsi="Helvetica Neue" w:cs="Helvetica Neue"/>
          <w:b/>
          <w:color w:val="313131"/>
          <w:sz w:val="32"/>
          <w:szCs w:val="32"/>
        </w:rPr>
        <w:t>You are good to continue! Be advised that the above code is for MAC different approaches must be taken when working with a PC.</w:t>
      </w:r>
    </w:p>
    <w:p w14:paraId="68DF98E7" w14:textId="77777777" w:rsidR="00770CB8" w:rsidRPr="00770CB8" w:rsidRDefault="00770CB8" w:rsidP="00770CB8">
      <w:pPr>
        <w:pStyle w:val="ListParagraph"/>
        <w:widowControl w:val="0"/>
        <w:autoSpaceDE w:val="0"/>
        <w:autoSpaceDN w:val="0"/>
        <w:adjustRightInd w:val="0"/>
        <w:spacing w:line="400" w:lineRule="atLeast"/>
        <w:ind w:left="1440"/>
        <w:rPr>
          <w:rFonts w:ascii="Helvetica Neue" w:hAnsi="Helvetica Neue" w:cs="Helvetica Neue"/>
          <w:color w:val="313131"/>
          <w:sz w:val="32"/>
          <w:szCs w:val="32"/>
        </w:rPr>
      </w:pPr>
    </w:p>
    <w:p w14:paraId="64F9BFDD" w14:textId="77777777" w:rsidR="00770CB8" w:rsidRDefault="00770CB8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5C427B58" w14:textId="77777777" w:rsidR="004A362D" w:rsidRDefault="004A362D" w:rsidP="00770CB8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t>Install some more packages</w:t>
      </w:r>
    </w:p>
    <w:p w14:paraId="7D82B4AF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</w:p>
    <w:p w14:paraId="1A5A95FD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>
        <w:rPr>
          <w:rFonts w:ascii="Helvetica Neue" w:hAnsi="Helvetica Neue" w:cs="Helvetica Neue"/>
          <w:kern w:val="1"/>
          <w:sz w:val="28"/>
          <w:szCs w:val="28"/>
        </w:rPr>
        <w:t>•</w:t>
      </w:r>
      <w:r>
        <w:rPr>
          <w:rFonts w:ascii="Helvetica Neue" w:hAnsi="Helvetica Neue" w:cs="Helvetica Neue"/>
          <w:kern w:val="1"/>
          <w:sz w:val="28"/>
          <w:szCs w:val="28"/>
        </w:rPr>
        <w:tab/>
      </w:r>
      <w:r>
        <w:rPr>
          <w:rFonts w:ascii="Helvetica Neue" w:hAnsi="Helvetica Neue" w:cs="Helvetica Neue"/>
          <w:sz w:val="28"/>
          <w:szCs w:val="28"/>
        </w:rPr>
        <w:t>R</w:t>
      </w:r>
    </w:p>
    <w:p w14:paraId="2038BA7E" w14:textId="77777777" w:rsidR="004A362D" w:rsidRDefault="004A362D" w:rsidP="004A362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proofErr w:type="spellStart"/>
      <w:r>
        <w:rPr>
          <w:rFonts w:ascii="Helvetica Neue" w:hAnsi="Helvetica Neue" w:cs="Helvetica Neue"/>
          <w:sz w:val="28"/>
          <w:szCs w:val="28"/>
        </w:rPr>
        <w:t>IRKernel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- Use R in </w:t>
      </w:r>
      <w:proofErr w:type="spellStart"/>
      <w:r>
        <w:rPr>
          <w:rFonts w:ascii="Helvetica Neue" w:hAnsi="Helvetica Neue" w:cs="Helvetica Neue"/>
          <w:sz w:val="28"/>
          <w:szCs w:val="28"/>
        </w:rPr>
        <w:t>Jupyter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notebook</w:t>
      </w:r>
    </w:p>
    <w:p w14:paraId="3B57345D" w14:textId="77777777" w:rsidR="004A362D" w:rsidRDefault="0047385E" w:rsidP="004A362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hyperlink r:id="rId11" w:history="1">
        <w:proofErr w:type="spellStart"/>
        <w:proofErr w:type="gramStart"/>
        <w:r w:rsidR="004A362D">
          <w:rPr>
            <w:rFonts w:ascii="Courier" w:hAnsi="Courier" w:cs="Courier"/>
            <w:sz w:val="28"/>
            <w:szCs w:val="28"/>
            <w:u w:val="single"/>
          </w:rPr>
          <w:t>seaborn</w:t>
        </w:r>
        <w:proofErr w:type="spellEnd"/>
        <w:proofErr w:type="gramEnd"/>
      </w:hyperlink>
      <w:r w:rsidR="004A362D">
        <w:rPr>
          <w:rFonts w:ascii="Helvetica Neue" w:hAnsi="Helvetica Neue" w:cs="Helvetica Neue"/>
          <w:sz w:val="28"/>
          <w:szCs w:val="28"/>
        </w:rPr>
        <w:t xml:space="preserve"> (nicer plots in Python)</w:t>
      </w:r>
    </w:p>
    <w:p w14:paraId="1B809D4B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By specifying these packages, we're also specifying all their dependencies (the other packages that each of these requires)</w:t>
      </w:r>
    </w:p>
    <w:p w14:paraId="301F00FE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install --channel r </w:t>
      </w:r>
      <w:proofErr w:type="spellStart"/>
      <w:r>
        <w:rPr>
          <w:rFonts w:ascii="Courier" w:hAnsi="Courier" w:cs="Courier"/>
          <w:sz w:val="28"/>
          <w:szCs w:val="28"/>
        </w:rPr>
        <w:t>r</w:t>
      </w:r>
      <w:proofErr w:type="spellEnd"/>
      <w:r>
        <w:rPr>
          <w:rFonts w:ascii="Courier" w:hAnsi="Courier" w:cs="Courier"/>
          <w:sz w:val="28"/>
          <w:szCs w:val="28"/>
        </w:rPr>
        <w:t xml:space="preserve"> r-</w:t>
      </w:r>
      <w:proofErr w:type="spellStart"/>
      <w:r>
        <w:rPr>
          <w:rFonts w:ascii="Courier" w:hAnsi="Courier" w:cs="Courier"/>
          <w:sz w:val="28"/>
          <w:szCs w:val="28"/>
        </w:rPr>
        <w:t>irkernel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seaborn</w:t>
      </w:r>
      <w:proofErr w:type="spellEnd"/>
    </w:p>
    <w:p w14:paraId="3075D356" w14:textId="77777777" w:rsidR="000A4B08" w:rsidRDefault="000A4B08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</w:p>
    <w:p w14:paraId="33395386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Here's that big command broken down:</w:t>
      </w:r>
    </w:p>
    <w:p w14:paraId="394607E2" w14:textId="77777777" w:rsidR="004A362D" w:rsidRDefault="004A362D" w:rsidP="004A362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spellEnd"/>
      <w:proofErr w:type="gramEnd"/>
      <w:r>
        <w:rPr>
          <w:rFonts w:ascii="Helvetica Neue" w:hAnsi="Helvetica Neue" w:cs="Helvetica Neue"/>
          <w:sz w:val="28"/>
          <w:szCs w:val="28"/>
        </w:rPr>
        <w:t xml:space="preserve"> - the base command (like how </w:t>
      </w:r>
      <w:proofErr w:type="spellStart"/>
      <w:r>
        <w:rPr>
          <w:rFonts w:ascii="Courier" w:hAnsi="Courier" w:cs="Courier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was the base command you used for </w:t>
      </w:r>
      <w:proofErr w:type="spellStart"/>
      <w:r>
        <w:rPr>
          <w:rFonts w:ascii="Helvetica Neue" w:hAnsi="Helvetica Neue" w:cs="Helvetica Neue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stuff). Every </w:t>
      </w:r>
      <w:proofErr w:type="spellStart"/>
      <w:r>
        <w:rPr>
          <w:rFonts w:ascii="Courier" w:hAnsi="Courier" w:cs="Courier"/>
          <w:sz w:val="28"/>
          <w:szCs w:val="28"/>
        </w:rPr>
        <w:t>conda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subcommand is actually </w:t>
      </w:r>
      <w:proofErr w:type="spellStart"/>
      <w:r>
        <w:rPr>
          <w:rFonts w:ascii="Courier" w:hAnsi="Courier" w:cs="Courier"/>
          <w:sz w:val="28"/>
          <w:szCs w:val="28"/>
        </w:rPr>
        <w:t>conda</w:t>
      </w:r>
      <w:proofErr w:type="spellEnd"/>
      <w:r>
        <w:rPr>
          <w:rFonts w:ascii="Courier" w:hAnsi="Courier" w:cs="Courier"/>
          <w:sz w:val="28"/>
          <w:szCs w:val="28"/>
        </w:rPr>
        <w:t>-subcommand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e.g.</w:t>
      </w:r>
      <w:r>
        <w:rPr>
          <w:rFonts w:ascii="Courier" w:hAnsi="Courier" w:cs="Courier"/>
          <w:sz w:val="28"/>
          <w:szCs w:val="28"/>
        </w:rPr>
        <w:t>conda</w:t>
      </w:r>
      <w:proofErr w:type="spellEnd"/>
      <w:r>
        <w:rPr>
          <w:rFonts w:ascii="Courier" w:hAnsi="Courier" w:cs="Courier"/>
          <w:sz w:val="28"/>
          <w:szCs w:val="28"/>
        </w:rPr>
        <w:t>-create</w:t>
      </w:r>
      <w:r>
        <w:rPr>
          <w:rFonts w:ascii="Helvetica Neue" w:hAnsi="Helvetica Neue" w:cs="Helvetica Neue"/>
          <w:sz w:val="28"/>
          <w:szCs w:val="28"/>
        </w:rPr>
        <w:t xml:space="preserve"> under the hood, but we use it with just the spaces for convenience.</w:t>
      </w:r>
    </w:p>
    <w:p w14:paraId="4EA93886" w14:textId="77777777" w:rsidR="004A362D" w:rsidRDefault="004A362D" w:rsidP="004A362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install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- The </w:t>
      </w:r>
      <w:proofErr w:type="spellStart"/>
      <w:r>
        <w:rPr>
          <w:rFonts w:ascii="Helvetica Neue" w:hAnsi="Helvetica Neue" w:cs="Helvetica Neue"/>
          <w:sz w:val="28"/>
          <w:szCs w:val="28"/>
        </w:rPr>
        <w:t>conda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subcommand to create an environment</w:t>
      </w:r>
    </w:p>
    <w:p w14:paraId="4CEA5B33" w14:textId="77777777" w:rsidR="004A362D" w:rsidRDefault="004A362D" w:rsidP="004A362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--</w:t>
      </w:r>
      <w:proofErr w:type="gramStart"/>
      <w:r>
        <w:rPr>
          <w:rFonts w:ascii="Courier" w:hAnsi="Courier" w:cs="Courier"/>
          <w:sz w:val="28"/>
          <w:szCs w:val="28"/>
        </w:rPr>
        <w:t>channel</w:t>
      </w:r>
      <w:proofErr w:type="gramEnd"/>
      <w:r>
        <w:rPr>
          <w:rFonts w:ascii="Courier" w:hAnsi="Courier" w:cs="Courier"/>
          <w:sz w:val="28"/>
          <w:szCs w:val="28"/>
        </w:rPr>
        <w:t xml:space="preserve"> r</w:t>
      </w:r>
      <w:r>
        <w:rPr>
          <w:rFonts w:ascii="Helvetica Neue" w:hAnsi="Helvetica Neue" w:cs="Helvetica Neue"/>
          <w:sz w:val="28"/>
          <w:szCs w:val="28"/>
        </w:rPr>
        <w:t xml:space="preserve"> - A "channel" is a URL to a folder that contains packages that you can install. Anaconda doesn't come with the R channel by default so we have to specify it here.</w:t>
      </w:r>
    </w:p>
    <w:p w14:paraId="55B98A4B" w14:textId="77777777" w:rsidR="004A362D" w:rsidRDefault="004A362D" w:rsidP="004A362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 r-</w:t>
      </w:r>
      <w:proofErr w:type="spellStart"/>
      <w:r>
        <w:rPr>
          <w:rFonts w:ascii="Courier" w:hAnsi="Courier" w:cs="Courier"/>
          <w:sz w:val="28"/>
          <w:szCs w:val="28"/>
        </w:rPr>
        <w:t>irkernel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seaborn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- The packages to install.</w:t>
      </w:r>
    </w:p>
    <w:p w14:paraId="49FB461F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</w:p>
    <w:p w14:paraId="47BDFC29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The output is quite </w:t>
      </w:r>
      <w:proofErr w:type="gramStart"/>
      <w:r>
        <w:rPr>
          <w:rFonts w:ascii="Helvetica Neue" w:hAnsi="Helvetica Neue" w:cs="Helvetica Neue"/>
          <w:sz w:val="28"/>
          <w:szCs w:val="28"/>
        </w:rPr>
        <w:t>big,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it will look something like this:</w:t>
      </w:r>
    </w:p>
    <w:p w14:paraId="5E7F961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install --channel https://conda.anaconda.org/r r r-</w:t>
      </w:r>
      <w:proofErr w:type="spellStart"/>
      <w:r>
        <w:rPr>
          <w:rFonts w:ascii="Courier" w:hAnsi="Courier" w:cs="Courier"/>
          <w:sz w:val="28"/>
          <w:szCs w:val="28"/>
        </w:rPr>
        <w:t>irkernel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seaborn</w:t>
      </w:r>
      <w:proofErr w:type="spellEnd"/>
    </w:p>
    <w:p w14:paraId="5FAF0C4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Warning: could not import </w:t>
      </w:r>
      <w:proofErr w:type="spellStart"/>
      <w:r>
        <w:rPr>
          <w:rFonts w:ascii="Courier" w:hAnsi="Courier" w:cs="Courier"/>
          <w:sz w:val="28"/>
          <w:szCs w:val="28"/>
        </w:rPr>
        <w:t>binstar_client</w:t>
      </w:r>
      <w:proofErr w:type="spellEnd"/>
      <w:r>
        <w:rPr>
          <w:rFonts w:ascii="Courier" w:hAnsi="Courier" w:cs="Courier"/>
          <w:sz w:val="28"/>
          <w:szCs w:val="28"/>
        </w:rPr>
        <w:t xml:space="preserve"> (invalid token (pkg_resources.py, line 44)</w:t>
      </w:r>
      <w:proofErr w:type="gramStart"/>
      <w:r>
        <w:rPr>
          <w:rFonts w:ascii="Courier" w:hAnsi="Courier" w:cs="Courier"/>
          <w:sz w:val="28"/>
          <w:szCs w:val="28"/>
        </w:rPr>
        <w:t>)Fetching</w:t>
      </w:r>
      <w:proofErr w:type="gramEnd"/>
      <w:r>
        <w:rPr>
          <w:rFonts w:ascii="Courier" w:hAnsi="Courier" w:cs="Courier"/>
          <w:sz w:val="28"/>
          <w:szCs w:val="28"/>
        </w:rPr>
        <w:t xml:space="preserve"> package metadata: ......</w:t>
      </w:r>
    </w:p>
    <w:p w14:paraId="597825D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Solving package specifications: ...................................................................</w:t>
      </w:r>
    </w:p>
    <w:p w14:paraId="7151701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Package plan for installation in environment /home/ucsd-train01/anaconda3:</w:t>
      </w:r>
    </w:p>
    <w:p w14:paraId="5C46164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14:paraId="07D12EE9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The following packages will be downloaded:</w:t>
      </w:r>
    </w:p>
    <w:p w14:paraId="7F014BF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14:paraId="6FCBA90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package</w:t>
      </w:r>
      <w:proofErr w:type="gramEnd"/>
      <w:r>
        <w:rPr>
          <w:rFonts w:ascii="Courier" w:hAnsi="Courier" w:cs="Courier"/>
          <w:sz w:val="28"/>
          <w:szCs w:val="28"/>
        </w:rPr>
        <w:t xml:space="preserve">                    |            build</w:t>
      </w:r>
    </w:p>
    <w:p w14:paraId="73206634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---------------------------|-----------------</w:t>
      </w:r>
    </w:p>
    <w:p w14:paraId="3CFDD20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glib</w:t>
      </w:r>
      <w:proofErr w:type="gramEnd"/>
      <w:r>
        <w:rPr>
          <w:rFonts w:ascii="Courier" w:hAnsi="Courier" w:cs="Courier"/>
          <w:sz w:val="28"/>
          <w:szCs w:val="28"/>
        </w:rPr>
        <w:t>-2.43.0                |                2         7.4 MB  r</w:t>
      </w:r>
    </w:p>
    <w:p w14:paraId="70700B9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decorator</w:t>
      </w:r>
      <w:proofErr w:type="gramEnd"/>
      <w:r>
        <w:rPr>
          <w:rFonts w:ascii="Courier" w:hAnsi="Courier" w:cs="Courier"/>
          <w:sz w:val="28"/>
          <w:szCs w:val="28"/>
        </w:rPr>
        <w:t>-4.0.6            |           py35_0           6 KB  defaults</w:t>
      </w:r>
    </w:p>
    <w:p w14:paraId="157AB6D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numpy</w:t>
      </w:r>
      <w:proofErr w:type="gramEnd"/>
      <w:r>
        <w:rPr>
          <w:rFonts w:ascii="Courier" w:hAnsi="Courier" w:cs="Courier"/>
          <w:sz w:val="28"/>
          <w:szCs w:val="28"/>
        </w:rPr>
        <w:t>-1.10.2               |           py35_0         5.8 MB  defaults</w:t>
      </w:r>
    </w:p>
    <w:p w14:paraId="1FC62FE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pyzmq</w:t>
      </w:r>
      <w:proofErr w:type="gramEnd"/>
      <w:r>
        <w:rPr>
          <w:rFonts w:ascii="Courier" w:hAnsi="Courier" w:cs="Courier"/>
          <w:sz w:val="28"/>
          <w:szCs w:val="28"/>
        </w:rPr>
        <w:t>-15.1.0               |           py35_0         782 KB  defaults</w:t>
      </w:r>
    </w:p>
    <w:p w14:paraId="11286ED0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requests</w:t>
      </w:r>
      <w:proofErr w:type="gramEnd"/>
      <w:r>
        <w:rPr>
          <w:rFonts w:ascii="Courier" w:hAnsi="Courier" w:cs="Courier"/>
          <w:sz w:val="28"/>
          <w:szCs w:val="28"/>
        </w:rPr>
        <w:t>-2.9.0             |           py35_0         647 KB  defaults</w:t>
      </w:r>
    </w:p>
    <w:p w14:paraId="572FD66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setuptools</w:t>
      </w:r>
      <w:proofErr w:type="gramEnd"/>
      <w:r>
        <w:rPr>
          <w:rFonts w:ascii="Courier" w:hAnsi="Courier" w:cs="Courier"/>
          <w:sz w:val="28"/>
          <w:szCs w:val="28"/>
        </w:rPr>
        <w:t>-19.1.1          |           py35_0         348 KB  defaults</w:t>
      </w:r>
    </w:p>
    <w:p w14:paraId="61406FF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cairo</w:t>
      </w:r>
      <w:proofErr w:type="gramEnd"/>
      <w:r>
        <w:rPr>
          <w:rFonts w:ascii="Courier" w:hAnsi="Courier" w:cs="Courier"/>
          <w:sz w:val="28"/>
          <w:szCs w:val="28"/>
        </w:rPr>
        <w:t>-1.12.18              |                6         594 KB  defaults</w:t>
      </w:r>
    </w:p>
    <w:p w14:paraId="0014A5C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gramEnd"/>
      <w:r>
        <w:rPr>
          <w:rFonts w:ascii="Courier" w:hAnsi="Courier" w:cs="Courier"/>
          <w:sz w:val="28"/>
          <w:szCs w:val="28"/>
        </w:rPr>
        <w:t>-3.19.0               |           py35_0         180 KB  defaults</w:t>
      </w:r>
    </w:p>
    <w:p w14:paraId="3327D872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scipy</w:t>
      </w:r>
      <w:proofErr w:type="gramEnd"/>
      <w:r>
        <w:rPr>
          <w:rFonts w:ascii="Courier" w:hAnsi="Courier" w:cs="Courier"/>
          <w:sz w:val="28"/>
          <w:szCs w:val="28"/>
        </w:rPr>
        <w:t>-0.16.1               |      np110py35_0        23.3 MB  defaults</w:t>
      </w:r>
    </w:p>
    <w:p w14:paraId="1AA76682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harfbuzz</w:t>
      </w:r>
      <w:proofErr w:type="gramEnd"/>
      <w:r>
        <w:rPr>
          <w:rFonts w:ascii="Courier" w:hAnsi="Courier" w:cs="Courier"/>
          <w:sz w:val="28"/>
          <w:szCs w:val="28"/>
        </w:rPr>
        <w:t>-0.9.35            |                6         1.1 MB  r</w:t>
      </w:r>
    </w:p>
    <w:p w14:paraId="23144938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pango</w:t>
      </w:r>
      <w:proofErr w:type="gramEnd"/>
      <w:r>
        <w:rPr>
          <w:rFonts w:ascii="Courier" w:hAnsi="Courier" w:cs="Courier"/>
          <w:sz w:val="28"/>
          <w:szCs w:val="28"/>
        </w:rPr>
        <w:t>-1.36.8               |                3         796 KB  r</w:t>
      </w:r>
    </w:p>
    <w:p w14:paraId="5C49A17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nbconvert</w:t>
      </w:r>
      <w:proofErr w:type="gramEnd"/>
      <w:r>
        <w:rPr>
          <w:rFonts w:ascii="Courier" w:hAnsi="Courier" w:cs="Courier"/>
          <w:sz w:val="28"/>
          <w:szCs w:val="28"/>
        </w:rPr>
        <w:t>-4.1.0            |           py35_0         275 KB  defaults</w:t>
      </w:r>
    </w:p>
    <w:p w14:paraId="0FC42DF2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-base-3.2.2               |                0        20.6 MB  r</w:t>
      </w:r>
    </w:p>
    <w:p w14:paraId="74235CF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seaborn</w:t>
      </w:r>
      <w:proofErr w:type="gramEnd"/>
      <w:r>
        <w:rPr>
          <w:rFonts w:ascii="Courier" w:hAnsi="Courier" w:cs="Courier"/>
          <w:sz w:val="28"/>
          <w:szCs w:val="28"/>
        </w:rPr>
        <w:t>-0.6.0              |      np110py35_0         257 KB  defaults</w:t>
      </w:r>
    </w:p>
    <w:p w14:paraId="0BB2C84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-3.2.2                    |                0           2 KB  r</w:t>
      </w:r>
    </w:p>
    <w:p w14:paraId="64B9FD2B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-base64enc-0.1_3          |         r3.2.2_0          25 KB  r</w:t>
      </w:r>
    </w:p>
    <w:p w14:paraId="4E324F5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-boot-1.3_17              |         r3.2.2_0         575 KB  r</w:t>
      </w:r>
    </w:p>
    <w:p w14:paraId="7B1B561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-cluster-2.0.3            |         r3.2.2_0         466 KB  r</w:t>
      </w:r>
    </w:p>
    <w:p w14:paraId="62C35A4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-codetools-0.2_14         |         r3.2.2_0          45 KB  r</w:t>
      </w:r>
    </w:p>
    <w:p w14:paraId="7B6AEAB2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-digest-0.6.8             |         r3.2.2_2          93 KB  r</w:t>
      </w:r>
    </w:p>
    <w:p w14:paraId="4FBAA281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-foreign-0.8_66           |         r3.2.2_0         220 KB  r</w:t>
      </w:r>
    </w:p>
    <w:p w14:paraId="45F901C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-jsonlite-0.9.17          |         r3.2.2_0         927 KB  r</w:t>
      </w:r>
    </w:p>
    <w:p w14:paraId="7CC73EF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-kernsmooth-2.23_15       |         r3.2.2_0          84 KB  r</w:t>
      </w:r>
    </w:p>
    <w:p w14:paraId="02C73844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-lattice-0.20_33          |         r3.2.2_0         698 KB  r</w:t>
      </w:r>
    </w:p>
    <w:p w14:paraId="2FC6348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-magrittr-1.5             |         r3.2.2_1         154 KB  r</w:t>
      </w:r>
    </w:p>
    <w:p w14:paraId="61DA4F9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-mass-7.3_45              |         r3.2.2_0         1.0 MB  r</w:t>
      </w:r>
    </w:p>
    <w:p w14:paraId="0F2BA926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-nnet-7.3_11              |         r3.2.2_0          99 KB  r</w:t>
      </w:r>
    </w:p>
    <w:p w14:paraId="1904DC1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-repr-0.3                 |         r3.2.2_0          44 KB  r</w:t>
      </w:r>
    </w:p>
    <w:p w14:paraId="6A7D1F0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-rpart-4.1_10             |         r3.2.2_0         861 KB  r</w:t>
      </w:r>
    </w:p>
    <w:p w14:paraId="5D1CF962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-rzmq-0.7.7               |         r3.2.2_3          60 KB  r</w:t>
      </w:r>
    </w:p>
    <w:p w14:paraId="3B97FF44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-spatial-7.3_11           |         r3.2.2_0         122 KB  r</w:t>
      </w:r>
    </w:p>
    <w:p w14:paraId="5128A54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-stringi-1.0_1            |         r3.2.2_0        10.7 MB  r</w:t>
      </w:r>
    </w:p>
    <w:p w14:paraId="1F5A4D6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-survival-2.38_3          |         r3.2.2_0         4.4 MB  r</w:t>
      </w:r>
    </w:p>
    <w:p w14:paraId="6657EE09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-uuid-0.1_2               |         r3.2.2_0          18 KB  r</w:t>
      </w:r>
    </w:p>
    <w:p w14:paraId="5653C102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-class-7.3_14             |         r3.2.2_0          82 KB  r</w:t>
      </w:r>
    </w:p>
    <w:p w14:paraId="66205F96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-irdisplay-0.3            |         r3.2.2_0          23 KB  r</w:t>
      </w:r>
    </w:p>
    <w:p w14:paraId="02FFF2F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-matrix-1.2_2             |         r3.2.2_0         3.1 MB  r</w:t>
      </w:r>
    </w:p>
    <w:p w14:paraId="301959D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-nlme-3.1_122             |         r3.2.2_0         2.0 MB  r</w:t>
      </w:r>
    </w:p>
    <w:p w14:paraId="5798014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-stringr-1.0.0            |         r3.2.2_0          78 KB  r</w:t>
      </w:r>
    </w:p>
    <w:p w14:paraId="7D758A1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-evaluate-0.8             |         r3.2.2_0          39 KB  r</w:t>
      </w:r>
    </w:p>
    <w:p w14:paraId="213F358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-mgcv-1.8_9               |         r3.2.2_0         1.8 MB  r</w:t>
      </w:r>
    </w:p>
    <w:p w14:paraId="10F627A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-irkernel-0.5             |         r3.2.2_1          71 KB  r</w:t>
      </w:r>
    </w:p>
    <w:p w14:paraId="4E5D26A9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-recommended-3.2.2        |         r3.2.2_0          707 B  r</w:t>
      </w:r>
    </w:p>
    <w:p w14:paraId="66A1032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------------------------------------------------------------</w:t>
      </w:r>
    </w:p>
    <w:p w14:paraId="4A03B0C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                                    Total:        89.7 MB</w:t>
      </w:r>
    </w:p>
    <w:p w14:paraId="0AA0F366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14:paraId="5BA63944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The following NEW packages will be INSTALLED:</w:t>
      </w:r>
    </w:p>
    <w:p w14:paraId="12EFBBC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14:paraId="12044FA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cairo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1.12.18-6          defaults</w:t>
      </w:r>
    </w:p>
    <w:p w14:paraId="4A6FE17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glib</w:t>
      </w:r>
      <w:proofErr w:type="gramEnd"/>
      <w:r>
        <w:rPr>
          <w:rFonts w:ascii="Courier" w:hAnsi="Courier" w:cs="Courier"/>
          <w:sz w:val="28"/>
          <w:szCs w:val="28"/>
        </w:rPr>
        <w:t xml:space="preserve">:          2.43.0-2           r       </w:t>
      </w:r>
    </w:p>
    <w:p w14:paraId="4129E72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harfbuzz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:      0.9.35-6           r       </w:t>
      </w:r>
    </w:p>
    <w:p w14:paraId="7F968BB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libgcc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:        4.8.5-1            r       </w:t>
      </w:r>
    </w:p>
    <w:p w14:paraId="4D7B4B5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ncurses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:       5.9-4              r       </w:t>
      </w:r>
    </w:p>
    <w:p w14:paraId="0E07251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pango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:         1.36.8-3           r       </w:t>
      </w:r>
    </w:p>
    <w:p w14:paraId="432702A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pcre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 8.31-0             defaults</w:t>
      </w:r>
    </w:p>
    <w:p w14:paraId="4A9DA0F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pixman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0.32.6-0           defaults</w:t>
      </w:r>
    </w:p>
    <w:p w14:paraId="1C3473C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:             3.2.2-0            r       </w:t>
      </w:r>
    </w:p>
    <w:p w14:paraId="234A698B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-base:        3.2.2-0            r       </w:t>
      </w:r>
    </w:p>
    <w:p w14:paraId="78BFC19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-base64enc:   0.1_3-r3.2.2_0     r       </w:t>
      </w:r>
    </w:p>
    <w:p w14:paraId="6F721A90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-boot:        1.3_17-r3.2.2_0    r       </w:t>
      </w:r>
    </w:p>
    <w:p w14:paraId="0771F164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-class:       7.3_14-r3.2.2_0    r       </w:t>
      </w:r>
    </w:p>
    <w:p w14:paraId="39462C2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-cluster:     2.0.3-r3.2.2_0     r       </w:t>
      </w:r>
    </w:p>
    <w:p w14:paraId="54195938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codetools</w:t>
      </w:r>
      <w:proofErr w:type="spellEnd"/>
      <w:r>
        <w:rPr>
          <w:rFonts w:ascii="Courier" w:hAnsi="Courier" w:cs="Courier"/>
          <w:sz w:val="28"/>
          <w:szCs w:val="28"/>
        </w:rPr>
        <w:t xml:space="preserve">:   0.2_14-r3.2.2_0    r       </w:t>
      </w:r>
    </w:p>
    <w:p w14:paraId="6B808CE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-digest:      0.6.8-r3.2.2_2     r       </w:t>
      </w:r>
    </w:p>
    <w:p w14:paraId="3DA9CE9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-evaluate:    0.8-r3.2.2_0       r       </w:t>
      </w:r>
    </w:p>
    <w:p w14:paraId="3668111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-foreign:     0.8_66-r3.2.2_0    r       </w:t>
      </w:r>
    </w:p>
    <w:p w14:paraId="5165423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irdisplay</w:t>
      </w:r>
      <w:proofErr w:type="spellEnd"/>
      <w:r>
        <w:rPr>
          <w:rFonts w:ascii="Courier" w:hAnsi="Courier" w:cs="Courier"/>
          <w:sz w:val="28"/>
          <w:szCs w:val="28"/>
        </w:rPr>
        <w:t xml:space="preserve">:   0.3-r3.2.2_0       r       </w:t>
      </w:r>
    </w:p>
    <w:p w14:paraId="34AA89DB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irkernel</w:t>
      </w:r>
      <w:proofErr w:type="spellEnd"/>
      <w:r>
        <w:rPr>
          <w:rFonts w:ascii="Courier" w:hAnsi="Courier" w:cs="Courier"/>
          <w:sz w:val="28"/>
          <w:szCs w:val="28"/>
        </w:rPr>
        <w:t xml:space="preserve">:    0.5-r3.2.2_1       r       </w:t>
      </w:r>
    </w:p>
    <w:p w14:paraId="0D7767C9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jsonlite</w:t>
      </w:r>
      <w:proofErr w:type="spellEnd"/>
      <w:r>
        <w:rPr>
          <w:rFonts w:ascii="Courier" w:hAnsi="Courier" w:cs="Courier"/>
          <w:sz w:val="28"/>
          <w:szCs w:val="28"/>
        </w:rPr>
        <w:t xml:space="preserve">:    0.9.17-r3.2.2_0    r       </w:t>
      </w:r>
    </w:p>
    <w:p w14:paraId="38D5399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kernsmooth</w:t>
      </w:r>
      <w:proofErr w:type="spellEnd"/>
      <w:r>
        <w:rPr>
          <w:rFonts w:ascii="Courier" w:hAnsi="Courier" w:cs="Courier"/>
          <w:sz w:val="28"/>
          <w:szCs w:val="28"/>
        </w:rPr>
        <w:t xml:space="preserve">:  2.23_15-r3.2.2_0   r       </w:t>
      </w:r>
    </w:p>
    <w:p w14:paraId="670F8988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-lattice:     0.20_33-r3.2.2_0   r       </w:t>
      </w:r>
    </w:p>
    <w:p w14:paraId="5A1C1646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magrittr</w:t>
      </w:r>
      <w:proofErr w:type="spellEnd"/>
      <w:r>
        <w:rPr>
          <w:rFonts w:ascii="Courier" w:hAnsi="Courier" w:cs="Courier"/>
          <w:sz w:val="28"/>
          <w:szCs w:val="28"/>
        </w:rPr>
        <w:t xml:space="preserve">:    1.5-r3.2.2_1       r       </w:t>
      </w:r>
    </w:p>
    <w:p w14:paraId="028F5C8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-mass:        7.3_45-r3.2.2_0    r       </w:t>
      </w:r>
    </w:p>
    <w:p w14:paraId="50DDDD31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-matrix:      1.2_2-r3.2.2_0     r       </w:t>
      </w:r>
    </w:p>
    <w:p w14:paraId="6A7B9072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mgcv</w:t>
      </w:r>
      <w:proofErr w:type="spellEnd"/>
      <w:r>
        <w:rPr>
          <w:rFonts w:ascii="Courier" w:hAnsi="Courier" w:cs="Courier"/>
          <w:sz w:val="28"/>
          <w:szCs w:val="28"/>
        </w:rPr>
        <w:t xml:space="preserve">:        1.8_9-r3.2.2_0     r       </w:t>
      </w:r>
    </w:p>
    <w:p w14:paraId="2161489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nlme</w:t>
      </w:r>
      <w:proofErr w:type="spellEnd"/>
      <w:r>
        <w:rPr>
          <w:rFonts w:ascii="Courier" w:hAnsi="Courier" w:cs="Courier"/>
          <w:sz w:val="28"/>
          <w:szCs w:val="28"/>
        </w:rPr>
        <w:t xml:space="preserve">:        3.1_122-r3.2.2_0   r       </w:t>
      </w:r>
    </w:p>
    <w:p w14:paraId="2C2BC21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nnet</w:t>
      </w:r>
      <w:proofErr w:type="spellEnd"/>
      <w:r>
        <w:rPr>
          <w:rFonts w:ascii="Courier" w:hAnsi="Courier" w:cs="Courier"/>
          <w:sz w:val="28"/>
          <w:szCs w:val="28"/>
        </w:rPr>
        <w:t xml:space="preserve">:        7.3_11-r3.2.2_0    r       </w:t>
      </w:r>
    </w:p>
    <w:p w14:paraId="25C2E83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-recommended: 3.2.2-r3.2.2_0     r       </w:t>
      </w:r>
    </w:p>
    <w:p w14:paraId="4154693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repr</w:t>
      </w:r>
      <w:proofErr w:type="spellEnd"/>
      <w:r>
        <w:rPr>
          <w:rFonts w:ascii="Courier" w:hAnsi="Courier" w:cs="Courier"/>
          <w:sz w:val="28"/>
          <w:szCs w:val="28"/>
        </w:rPr>
        <w:t xml:space="preserve">:        0.3-r3.2.2_0       r       </w:t>
      </w:r>
    </w:p>
    <w:p w14:paraId="5E5542E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rpart</w:t>
      </w:r>
      <w:proofErr w:type="spellEnd"/>
      <w:r>
        <w:rPr>
          <w:rFonts w:ascii="Courier" w:hAnsi="Courier" w:cs="Courier"/>
          <w:sz w:val="28"/>
          <w:szCs w:val="28"/>
        </w:rPr>
        <w:t xml:space="preserve">:       4.1_10-r3.2.2_0    r       </w:t>
      </w:r>
    </w:p>
    <w:p w14:paraId="07F3EB7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rzmq</w:t>
      </w:r>
      <w:proofErr w:type="spellEnd"/>
      <w:r>
        <w:rPr>
          <w:rFonts w:ascii="Courier" w:hAnsi="Courier" w:cs="Courier"/>
          <w:sz w:val="28"/>
          <w:szCs w:val="28"/>
        </w:rPr>
        <w:t xml:space="preserve">:        0.7.7-r3.2.2_3     r       </w:t>
      </w:r>
    </w:p>
    <w:p w14:paraId="339DD8E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-spatial:     7.3_11-r3.2.2_0    r       </w:t>
      </w:r>
    </w:p>
    <w:p w14:paraId="4996DC20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stringi</w:t>
      </w:r>
      <w:proofErr w:type="spellEnd"/>
      <w:r>
        <w:rPr>
          <w:rFonts w:ascii="Courier" w:hAnsi="Courier" w:cs="Courier"/>
          <w:sz w:val="28"/>
          <w:szCs w:val="28"/>
        </w:rPr>
        <w:t xml:space="preserve">:     1.0_1-r3.2.2_0     r       </w:t>
      </w:r>
    </w:p>
    <w:p w14:paraId="3B879908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stringr</w:t>
      </w:r>
      <w:proofErr w:type="spellEnd"/>
      <w:r>
        <w:rPr>
          <w:rFonts w:ascii="Courier" w:hAnsi="Courier" w:cs="Courier"/>
          <w:sz w:val="28"/>
          <w:szCs w:val="28"/>
        </w:rPr>
        <w:t xml:space="preserve">:     1.0.0-r3.2.2_0     r       </w:t>
      </w:r>
    </w:p>
    <w:p w14:paraId="5C06A6D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-survival:    2.38_3-r3.2.2_0    r       </w:t>
      </w:r>
    </w:p>
    <w:p w14:paraId="063B654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uuid</w:t>
      </w:r>
      <w:proofErr w:type="spellEnd"/>
      <w:r>
        <w:rPr>
          <w:rFonts w:ascii="Courier" w:hAnsi="Courier" w:cs="Courier"/>
          <w:sz w:val="28"/>
          <w:szCs w:val="28"/>
        </w:rPr>
        <w:t xml:space="preserve">:        0.1_2-r3.2.2_0     r       </w:t>
      </w:r>
    </w:p>
    <w:p w14:paraId="2FA8AF68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seaborn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0.6.0-np110py35_0  defaults</w:t>
      </w:r>
    </w:p>
    <w:p w14:paraId="755DEA1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14:paraId="2EEB69B9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The following packages will be UPDATED:</w:t>
      </w:r>
    </w:p>
    <w:p w14:paraId="1843BC8B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14:paraId="79A4EE4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3.18.8-py35_0      defaults --&gt; 3.19.0-py35_0      defaults</w:t>
      </w:r>
    </w:p>
    <w:p w14:paraId="4755BBB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decorator</w:t>
      </w:r>
      <w:proofErr w:type="gramEnd"/>
      <w:r>
        <w:rPr>
          <w:rFonts w:ascii="Courier" w:hAnsi="Courier" w:cs="Courier"/>
          <w:sz w:val="28"/>
          <w:szCs w:val="28"/>
        </w:rPr>
        <w:t>:     4.0.4-py35_0       defaults --&gt; 4.0.6-py35_0       defaults</w:t>
      </w:r>
    </w:p>
    <w:p w14:paraId="3F10001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nbconvert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4.0.0-py35_0       defaults --&gt; 4.1.0-py35_0       defaults</w:t>
      </w:r>
    </w:p>
    <w:p w14:paraId="63DFBE81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numpy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1.10.1-py35_0      defaults --&gt; 1.10.2-py35_0      defaults</w:t>
      </w:r>
    </w:p>
    <w:p w14:paraId="199C406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pyzmq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14.7.0-py35_1      defaults --&gt; 15.1.0-py35_0      defaults</w:t>
      </w:r>
    </w:p>
    <w:p w14:paraId="1A5F1AE4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requests</w:t>
      </w:r>
      <w:proofErr w:type="gramEnd"/>
      <w:r>
        <w:rPr>
          <w:rFonts w:ascii="Courier" w:hAnsi="Courier" w:cs="Courier"/>
          <w:sz w:val="28"/>
          <w:szCs w:val="28"/>
        </w:rPr>
        <w:t>:      2.8.1-py35_0       defaults --&gt; 2.9.0-py35_0       defaults</w:t>
      </w:r>
    </w:p>
    <w:p w14:paraId="4D97592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scipy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0.16.0-np110py35_1 defaults --&gt; 0.16.1-np110py35_0 defaults</w:t>
      </w:r>
    </w:p>
    <w:p w14:paraId="4243C2B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setuptools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18.5-py35_0        defaults --&gt; 19.1.1-py35_0      defaults</w:t>
      </w:r>
    </w:p>
    <w:p w14:paraId="3C92FF3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14:paraId="6E55B50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Proceed ([y]/n)?</w:t>
      </w:r>
    </w:p>
    <w:p w14:paraId="690F85EB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Press "y" to proceed</w:t>
      </w:r>
    </w:p>
    <w:p w14:paraId="13916C41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Fetching </w:t>
      </w:r>
      <w:proofErr w:type="gramStart"/>
      <w:r>
        <w:rPr>
          <w:rFonts w:ascii="Courier" w:hAnsi="Courier" w:cs="Courier"/>
          <w:sz w:val="28"/>
          <w:szCs w:val="28"/>
        </w:rPr>
        <w:t>packages ...</w:t>
      </w:r>
      <w:proofErr w:type="gramEnd"/>
    </w:p>
    <w:p w14:paraId="4CF2B1F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-base64enc-0. 100% |######################################################| Time: 0:00:00 347.71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15A1F4A0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-digest-0.6.8 100% |######################################################| Time: 0:00:01  81.73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013251D4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-jsonlite-0.9 100% |######################################################| Time: 0:00:18  52.38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0279F23C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-magrittr-1.5 100% |######################################################| Time: 0:00:00 436.33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1B4E8E7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r-repr-0.3-r3. 100% |######################################################| Time: </w:t>
      </w:r>
      <w:proofErr w:type="gramStart"/>
      <w:r>
        <w:rPr>
          <w:rFonts w:ascii="Courier" w:hAnsi="Courier" w:cs="Courier"/>
          <w:sz w:val="28"/>
          <w:szCs w:val="28"/>
        </w:rPr>
        <w:t>0:00:00  75.39</w:t>
      </w:r>
      <w:proofErr w:type="gram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2FBC1FB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-rzmq-0.7.7-r 100% |######################################################| Time: 0:00:00 294.29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5F198EA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-stringi-1.0_ 100% |######################################################| Time: 0:00:03   3.71 MB/s</w:t>
      </w:r>
    </w:p>
    <w:p w14:paraId="72836736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-uuid-0.1_2-r 100% |######################################################| Time: 0:00:00 247.64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361B7B6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-irdisplay-0. 100% |######################################################| Time: 0:00:00 329.61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5759F0C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r-stringr-1.0. 100% |######################################################| Time: 0:00:00 366.92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30765A9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-evaluate-0.8 100% |######################################################| Time: 0:00:00 381.25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477DD5A1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-irkernel-0.5 100% |######################################################| Time: 0:00:00 342.46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14:paraId="4179509D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Extracting </w:t>
      </w:r>
      <w:proofErr w:type="gramStart"/>
      <w:r>
        <w:rPr>
          <w:rFonts w:ascii="Courier" w:hAnsi="Courier" w:cs="Courier"/>
          <w:sz w:val="28"/>
          <w:szCs w:val="28"/>
        </w:rPr>
        <w:t>packages ...</w:t>
      </w:r>
      <w:proofErr w:type="gramEnd"/>
    </w:p>
    <w:p w14:paraId="661669A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[      COMPLETE</w:t>
      </w:r>
      <w:proofErr w:type="gramEnd"/>
      <w:r>
        <w:rPr>
          <w:rFonts w:ascii="Courier" w:hAnsi="Courier" w:cs="Courier"/>
          <w:sz w:val="28"/>
          <w:szCs w:val="28"/>
        </w:rPr>
        <w:t xml:space="preserve">      ]|#########################################################################| 100%</w:t>
      </w:r>
    </w:p>
    <w:p w14:paraId="04E11F77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Linking </w:t>
      </w:r>
      <w:proofErr w:type="gramStart"/>
      <w:r>
        <w:rPr>
          <w:rFonts w:ascii="Courier" w:hAnsi="Courier" w:cs="Courier"/>
          <w:sz w:val="28"/>
          <w:szCs w:val="28"/>
        </w:rPr>
        <w:t>packages ...</w:t>
      </w:r>
      <w:proofErr w:type="gramEnd"/>
    </w:p>
    <w:p w14:paraId="4B80D73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[      COMPLETE</w:t>
      </w:r>
      <w:proofErr w:type="gramEnd"/>
      <w:r>
        <w:rPr>
          <w:rFonts w:ascii="Courier" w:hAnsi="Courier" w:cs="Courier"/>
          <w:sz w:val="28"/>
          <w:szCs w:val="28"/>
        </w:rPr>
        <w:t xml:space="preserve">      ]|#########################################################################| 100%</w:t>
      </w:r>
    </w:p>
    <w:p w14:paraId="28CE5C83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</w:p>
    <w:p w14:paraId="0FBFD227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</w:p>
    <w:p w14:paraId="4CEDDD5C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</w:p>
    <w:p w14:paraId="5C51FF4B" w14:textId="77777777"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t xml:space="preserve">My First </w:t>
      </w:r>
      <w:proofErr w:type="spellStart"/>
      <w:r>
        <w:rPr>
          <w:rFonts w:ascii="Helvetica Neue" w:hAnsi="Helvetica Neue" w:cs="Helvetica Neue"/>
          <w:b/>
          <w:bCs/>
          <w:sz w:val="44"/>
          <w:szCs w:val="44"/>
        </w:rPr>
        <w:t>Jupyter</w:t>
      </w:r>
      <w:proofErr w:type="spellEnd"/>
      <w:r>
        <w:rPr>
          <w:rFonts w:ascii="Helvetica Neue" w:hAnsi="Helvetica Neue" w:cs="Helvetica Neue"/>
          <w:b/>
          <w:bCs/>
          <w:sz w:val="44"/>
          <w:szCs w:val="44"/>
        </w:rPr>
        <w:t xml:space="preserve"> Notebook</w:t>
      </w:r>
    </w:p>
    <w:p w14:paraId="50BBB72A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Start </w:t>
      </w:r>
      <w:proofErr w:type="spellStart"/>
      <w:r>
        <w:rPr>
          <w:rFonts w:ascii="Helvetica Neue" w:hAnsi="Helvetica Neue" w:cs="Helvetica Neue"/>
          <w:sz w:val="28"/>
          <w:szCs w:val="28"/>
        </w:rPr>
        <w:t>jupyter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notebook server:</w:t>
      </w:r>
    </w:p>
    <w:p w14:paraId="4C6E94B5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</w:p>
    <w:p w14:paraId="494BC469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There are two ways to do this</w:t>
      </w:r>
    </w:p>
    <w:p w14:paraId="7ABAD61E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Open up terminal and simply type ‘ </w:t>
      </w:r>
      <w:proofErr w:type="spellStart"/>
      <w:r>
        <w:rPr>
          <w:rFonts w:ascii="Helvetica Neue" w:hAnsi="Helvetica Neue" w:cs="Helvetica Neue"/>
          <w:sz w:val="28"/>
          <w:szCs w:val="28"/>
        </w:rPr>
        <w:t>jupyter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notebook’ a browser should automatica</w:t>
      </w:r>
      <w:r w:rsidR="000A4B08">
        <w:rPr>
          <w:rFonts w:ascii="Helvetica Neue" w:hAnsi="Helvetica Neue" w:cs="Helvetica Neue"/>
          <w:sz w:val="28"/>
          <w:szCs w:val="28"/>
        </w:rPr>
        <w:t xml:space="preserve">lly open up and it will say </w:t>
      </w:r>
      <w:proofErr w:type="spellStart"/>
      <w:r w:rsidR="000A4B08">
        <w:rPr>
          <w:rFonts w:ascii="Helvetica Neue" w:hAnsi="Helvetica Neue" w:cs="Helvetica Neue"/>
          <w:sz w:val="28"/>
          <w:szCs w:val="28"/>
        </w:rPr>
        <w:t>jupy</w:t>
      </w:r>
      <w:r>
        <w:rPr>
          <w:rFonts w:ascii="Helvetica Neue" w:hAnsi="Helvetica Neue" w:cs="Helvetica Neue"/>
          <w:sz w:val="28"/>
          <w:szCs w:val="28"/>
        </w:rPr>
        <w:t>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on top</w:t>
      </w:r>
    </w:p>
    <w:p w14:paraId="6CB54544" w14:textId="77777777" w:rsidR="004A362D" w:rsidRDefault="000A4B08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You could also just have </w:t>
      </w:r>
      <w:proofErr w:type="spellStart"/>
      <w:r>
        <w:rPr>
          <w:rFonts w:ascii="Helvetica Neue" w:hAnsi="Helvetica Neue" w:cs="Helvetica Neue"/>
          <w:sz w:val="28"/>
          <w:szCs w:val="28"/>
        </w:rPr>
        <w:t>jupy</w:t>
      </w:r>
      <w:r w:rsidR="004A362D">
        <w:rPr>
          <w:rFonts w:ascii="Helvetica Neue" w:hAnsi="Helvetica Neue" w:cs="Helvetica Neue"/>
          <w:sz w:val="28"/>
          <w:szCs w:val="28"/>
        </w:rPr>
        <w:t>ter</w:t>
      </w:r>
      <w:proofErr w:type="spellEnd"/>
      <w:r w:rsidR="004A362D">
        <w:rPr>
          <w:rFonts w:ascii="Helvetica Neue" w:hAnsi="Helvetica Neue" w:cs="Helvetica Neue"/>
          <w:sz w:val="28"/>
          <w:szCs w:val="28"/>
        </w:rPr>
        <w:t xml:space="preserve"> running in the background of your terminal this is done by opening up you terminal and typing’ </w:t>
      </w:r>
      <w:proofErr w:type="spellStart"/>
      <w:r w:rsidR="004A362D">
        <w:rPr>
          <w:rFonts w:ascii="Helvetica Neue" w:hAnsi="Helvetica Neue" w:cs="Helvetica Neue"/>
          <w:sz w:val="28"/>
          <w:szCs w:val="28"/>
        </w:rPr>
        <w:t>jup</w:t>
      </w:r>
      <w:r w:rsidR="00770CB8">
        <w:rPr>
          <w:rFonts w:ascii="Helvetica Neue" w:hAnsi="Helvetica Neue" w:cs="Helvetica Neue"/>
          <w:sz w:val="28"/>
          <w:szCs w:val="28"/>
        </w:rPr>
        <w:t>y</w:t>
      </w:r>
      <w:r w:rsidR="004A362D">
        <w:rPr>
          <w:rFonts w:ascii="Helvetica Neue" w:hAnsi="Helvetica Neue" w:cs="Helvetica Neue"/>
          <w:sz w:val="28"/>
          <w:szCs w:val="28"/>
        </w:rPr>
        <w:t>ter</w:t>
      </w:r>
      <w:proofErr w:type="spellEnd"/>
      <w:r w:rsidR="004A362D">
        <w:rPr>
          <w:rFonts w:ascii="Helvetica Neue" w:hAnsi="Helvetica Neue" w:cs="Helvetica Neue"/>
          <w:sz w:val="28"/>
          <w:szCs w:val="28"/>
        </w:rPr>
        <w:t xml:space="preserve"> notebook —no-bro</w:t>
      </w:r>
      <w:r>
        <w:rPr>
          <w:rFonts w:ascii="Helvetica Neue" w:hAnsi="Helvetica Neue" w:cs="Helvetica Neue"/>
          <w:sz w:val="28"/>
          <w:szCs w:val="28"/>
        </w:rPr>
        <w:t>wser -port #### (any four</w:t>
      </w:r>
      <w:r w:rsidR="004A362D">
        <w:rPr>
          <w:rFonts w:ascii="Helvetica Neue" w:hAnsi="Helvetica Neue" w:cs="Helvetica Neue"/>
          <w:sz w:val="28"/>
          <w:szCs w:val="28"/>
        </w:rPr>
        <w:t xml:space="preserve"> number</w:t>
      </w:r>
      <w:r>
        <w:rPr>
          <w:rFonts w:ascii="Helvetica Neue" w:hAnsi="Helvetica Neue" w:cs="Helvetica Neue"/>
          <w:sz w:val="28"/>
          <w:szCs w:val="28"/>
        </w:rPr>
        <w:t>s</w:t>
      </w:r>
      <w:r w:rsidR="004A362D">
        <w:rPr>
          <w:rFonts w:ascii="Helvetica Neue" w:hAnsi="Helvetica Neue" w:cs="Helvetica Neue"/>
          <w:sz w:val="28"/>
          <w:szCs w:val="28"/>
        </w:rPr>
        <w:t>) &amp;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 w:rsidR="004A362D">
        <w:rPr>
          <w:rFonts w:ascii="Helvetica Neue" w:hAnsi="Helvetica Neue" w:cs="Helvetica Neue"/>
          <w:sz w:val="28"/>
          <w:szCs w:val="28"/>
        </w:rPr>
        <w:t xml:space="preserve">’ </w:t>
      </w:r>
    </w:p>
    <w:p w14:paraId="012F3206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something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similar to the bottom will show up. </w:t>
      </w:r>
    </w:p>
    <w:p w14:paraId="0A9ECE73" w14:textId="77777777" w:rsidR="004A362D" w:rsidRP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12:06:38.857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The port 8889 is already in use, trying another random port.</w:t>
      </w:r>
    </w:p>
    <w:p w14:paraId="0962C316" w14:textId="77777777" w:rsidR="004A362D" w:rsidRP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12:06:38.867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Serving notebooks from local directory: /Users/</w:t>
      </w:r>
      <w:proofErr w:type="spellStart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Pedro_Torres</w:t>
      </w:r>
      <w:proofErr w:type="spellEnd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/Desktop</w:t>
      </w:r>
    </w:p>
    <w:p w14:paraId="2CE2CF8A" w14:textId="77777777" w:rsidR="004A362D" w:rsidRP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12:06:38.867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0 active kernels </w:t>
      </w:r>
    </w:p>
    <w:p w14:paraId="1440A73B" w14:textId="77777777" w:rsidR="004A362D" w:rsidRP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12:06:38.867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The </w:t>
      </w:r>
      <w:proofErr w:type="spellStart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Jupyter</w:t>
      </w:r>
      <w:proofErr w:type="spellEnd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Notebook is running at: http://localhost</w:t>
      </w:r>
      <w:proofErr w:type="gramStart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:8890</w:t>
      </w:r>
      <w:proofErr w:type="gramEnd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/</w:t>
      </w:r>
    </w:p>
    <w:p w14:paraId="0F5C4636" w14:textId="77777777" w:rsid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13131"/>
          <w:sz w:val="32"/>
          <w:szCs w:val="32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12:06:38.867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Use Control-C to stop this server and shut down all kernels (twice to skip </w:t>
      </w:r>
      <w:proofErr w:type="spellStart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confirma</w:t>
      </w:r>
      <w:proofErr w:type="spellEnd"/>
    </w:p>
    <w:p w14:paraId="61FE3130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6FB1DD08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proofErr w:type="gramStart"/>
      <w:r>
        <w:rPr>
          <w:rFonts w:ascii="Helvetica Neue" w:hAnsi="Helvetica Neue" w:cs="Helvetica Neue"/>
          <w:color w:val="313131"/>
          <w:sz w:val="32"/>
          <w:szCs w:val="32"/>
        </w:rPr>
        <w:t>then</w:t>
      </w:r>
      <w:proofErr w:type="gramEnd"/>
      <w:r>
        <w:rPr>
          <w:rFonts w:ascii="Helvetica Neue" w:hAnsi="Helvetica Neue" w:cs="Helvetica Neue"/>
          <w:color w:val="313131"/>
          <w:sz w:val="32"/>
          <w:szCs w:val="32"/>
        </w:rPr>
        <w:t xml:space="preserve"> you can copy the http address 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http://localhost:8890/</w:t>
      </w:r>
      <w:r>
        <w:rPr>
          <w:rFonts w:ascii="Andale Mono" w:hAnsi="Andale Mono" w:cs="Andale Mono"/>
          <w:color w:val="2FFF12"/>
          <w:kern w:val="1"/>
          <w:sz w:val="26"/>
          <w:szCs w:val="26"/>
        </w:rPr>
        <w:t xml:space="preserve"> </w:t>
      </w:r>
      <w:r>
        <w:rPr>
          <w:rFonts w:ascii="Andale Mono" w:hAnsi="Andale Mono" w:cs="Andale Mono"/>
          <w:kern w:val="1"/>
          <w:sz w:val="26"/>
          <w:szCs w:val="26"/>
        </w:rPr>
        <w:t xml:space="preserve">put it on your browser, </w:t>
      </w:r>
      <w:proofErr w:type="spellStart"/>
      <w:r>
        <w:rPr>
          <w:rFonts w:ascii="Andale Mono" w:hAnsi="Andale Mono" w:cs="Andale Mono"/>
          <w:kern w:val="1"/>
          <w:sz w:val="26"/>
          <w:szCs w:val="26"/>
        </w:rPr>
        <w:t>i</w:t>
      </w:r>
      <w:proofErr w:type="spellEnd"/>
      <w:r>
        <w:rPr>
          <w:rFonts w:ascii="Andale Mono" w:hAnsi="Andale Mono" w:cs="Andale Mono"/>
          <w:kern w:val="1"/>
          <w:sz w:val="26"/>
          <w:szCs w:val="26"/>
        </w:rPr>
        <w:t xml:space="preserve"> prefer safari, and voila.</w:t>
      </w:r>
    </w:p>
    <w:p w14:paraId="1579754B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6F957B9C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Finished and want to kill program:</w:t>
      </w:r>
    </w:p>
    <w:p w14:paraId="54B406CF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197605D9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b/>
          <w:bCs/>
          <w:color w:val="313131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313131"/>
          <w:sz w:val="32"/>
          <w:szCs w:val="32"/>
        </w:rPr>
        <w:t xml:space="preserve">$ 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313131"/>
          <w:sz w:val="32"/>
          <w:szCs w:val="32"/>
        </w:rPr>
        <w:t>ps</w:t>
      </w:r>
      <w:proofErr w:type="spellEnd"/>
      <w:proofErr w:type="gramEnd"/>
    </w:p>
    <w:p w14:paraId="5FCB16B8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b/>
          <w:bCs/>
          <w:color w:val="313131"/>
          <w:sz w:val="32"/>
          <w:szCs w:val="32"/>
        </w:rPr>
      </w:pPr>
    </w:p>
    <w:p w14:paraId="0D33763A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PID TTY          TIME CMD</w:t>
      </w:r>
    </w:p>
    <w:p w14:paraId="0A4B3955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6593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>/44   00:00:00 bash</w:t>
      </w:r>
    </w:p>
    <w:p w14:paraId="02E33671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12583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00:00:02 </w:t>
      </w:r>
      <w:proofErr w:type="spellStart"/>
      <w:r>
        <w:rPr>
          <w:rFonts w:ascii="Courier" w:hAnsi="Courier" w:cs="Courier"/>
          <w:sz w:val="28"/>
          <w:szCs w:val="28"/>
        </w:rPr>
        <w:t>jupyter-noteboo</w:t>
      </w:r>
      <w:proofErr w:type="spellEnd"/>
    </w:p>
    <w:p w14:paraId="61AC483E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12592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>/44   00:00:00 links</w:t>
      </w:r>
    </w:p>
    <w:p w14:paraId="295C5F66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14198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00:00:01 </w:t>
      </w:r>
      <w:proofErr w:type="spellStart"/>
      <w:r>
        <w:rPr>
          <w:rFonts w:ascii="Courier" w:hAnsi="Courier" w:cs="Courier"/>
          <w:sz w:val="28"/>
          <w:szCs w:val="28"/>
        </w:rPr>
        <w:t>jupyter-noteboo</w:t>
      </w:r>
      <w:proofErr w:type="spellEnd"/>
    </w:p>
    <w:p w14:paraId="57C4939C" w14:textId="77777777"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14208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00:00:00 </w:t>
      </w:r>
      <w:proofErr w:type="spellStart"/>
      <w:r>
        <w:rPr>
          <w:rFonts w:ascii="Courier" w:hAnsi="Courier" w:cs="Courier"/>
          <w:sz w:val="28"/>
          <w:szCs w:val="28"/>
        </w:rPr>
        <w:t>ps</w:t>
      </w:r>
      <w:proofErr w:type="spellEnd"/>
    </w:p>
    <w:p w14:paraId="2B5FB36C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14:paraId="1172F15B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Courier" w:hAnsi="Courier" w:cs="Courier"/>
          <w:sz w:val="28"/>
          <w:szCs w:val="28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$</w:t>
      </w:r>
      <w:proofErr w:type="gramStart"/>
      <w:r>
        <w:rPr>
          <w:rFonts w:ascii="Helvetica Neue" w:hAnsi="Helvetica Neue" w:cs="Helvetica Neue"/>
          <w:color w:val="313131"/>
          <w:sz w:val="32"/>
          <w:szCs w:val="32"/>
        </w:rPr>
        <w:t>kill</w:t>
      </w:r>
      <w:proofErr w:type="gramEnd"/>
      <w:r>
        <w:rPr>
          <w:rFonts w:ascii="Helvetica Neue" w:hAnsi="Helvetica Neue" w:cs="Helvetica Neue"/>
          <w:color w:val="313131"/>
          <w:sz w:val="32"/>
          <w:szCs w:val="32"/>
        </w:rPr>
        <w:t xml:space="preserve"> -9 </w:t>
      </w:r>
      <w:r>
        <w:rPr>
          <w:rFonts w:ascii="Courier" w:hAnsi="Courier" w:cs="Courier"/>
          <w:sz w:val="28"/>
          <w:szCs w:val="28"/>
        </w:rPr>
        <w:t>14198</w:t>
      </w:r>
    </w:p>
    <w:p w14:paraId="01A1EF9A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Courier" w:hAnsi="Courier" w:cs="Courier"/>
          <w:sz w:val="28"/>
          <w:szCs w:val="28"/>
        </w:rPr>
      </w:pPr>
    </w:p>
    <w:p w14:paraId="3C719B9F" w14:textId="77777777" w:rsidR="004A362D" w:rsidRDefault="004A362D" w:rsidP="004A362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Possible errors</w:t>
      </w:r>
    </w:p>
    <w:p w14:paraId="6D6BF0D6" w14:textId="77777777" w:rsidR="004A362D" w:rsidRDefault="004A362D" w:rsidP="004A362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bCs/>
          <w:i/>
          <w:iCs/>
          <w:sz w:val="28"/>
          <w:szCs w:val="28"/>
        </w:rPr>
      </w:pPr>
      <w:r>
        <w:rPr>
          <w:rFonts w:ascii="Helvetica Neue" w:hAnsi="Helvetica Neue" w:cs="Helvetica Neue"/>
          <w:b/>
          <w:bCs/>
          <w:i/>
          <w:iCs/>
          <w:sz w:val="28"/>
          <w:szCs w:val="28"/>
        </w:rPr>
        <w:t>"The port #### is already in use, try another random port"</w:t>
      </w:r>
    </w:p>
    <w:p w14:paraId="61033162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This can happen if you ran </w:t>
      </w:r>
      <w:proofErr w:type="spellStart"/>
      <w:r>
        <w:rPr>
          <w:rFonts w:ascii="Courier" w:hAnsi="Courier" w:cs="Courier"/>
          <w:sz w:val="28"/>
          <w:szCs w:val="28"/>
        </w:rPr>
        <w:t>jupyter</w:t>
      </w:r>
      <w:proofErr w:type="spellEnd"/>
      <w:r>
        <w:rPr>
          <w:rFonts w:ascii="Courier" w:hAnsi="Courier" w:cs="Courier"/>
          <w:sz w:val="28"/>
          <w:szCs w:val="28"/>
        </w:rPr>
        <w:t xml:space="preserve"> notebook</w:t>
      </w:r>
      <w:r>
        <w:rPr>
          <w:rFonts w:ascii="Helvetica Neue" w:hAnsi="Helvetica Neue" w:cs="Helvetica Neue"/>
          <w:sz w:val="28"/>
          <w:szCs w:val="28"/>
        </w:rPr>
        <w:t xml:space="preserve"> and killed it but wanted to run it again. This is because even though the </w:t>
      </w:r>
      <w:proofErr w:type="spellStart"/>
      <w:r>
        <w:rPr>
          <w:rFonts w:ascii="Courier" w:hAnsi="Courier" w:cs="Courier"/>
          <w:sz w:val="28"/>
          <w:szCs w:val="28"/>
        </w:rPr>
        <w:t>jupyter</w:t>
      </w:r>
      <w:proofErr w:type="spellEnd"/>
      <w:r>
        <w:rPr>
          <w:rFonts w:ascii="Courier" w:hAnsi="Courier" w:cs="Courier"/>
          <w:sz w:val="28"/>
          <w:szCs w:val="28"/>
        </w:rPr>
        <w:t xml:space="preserve"> notebook</w:t>
      </w:r>
      <w:r>
        <w:rPr>
          <w:rFonts w:ascii="Helvetica Neue" w:hAnsi="Helvetica Neue" w:cs="Helvetica Neue"/>
          <w:sz w:val="28"/>
          <w:szCs w:val="28"/>
        </w:rPr>
        <w:t xml:space="preserve"> process died, there's still a "zombie" (real computer term) process running. To kill it, do:</w:t>
      </w:r>
    </w:p>
    <w:p w14:paraId="528A6F51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ps</w:t>
      </w:r>
      <w:proofErr w:type="spellEnd"/>
      <w:proofErr w:type="gramEnd"/>
    </w:p>
    <w:p w14:paraId="23DD53CA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PID TTY          TIME CMD</w:t>
      </w:r>
    </w:p>
    <w:p w14:paraId="7CE42C4B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6593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>/44   00:00:00 bash</w:t>
      </w:r>
    </w:p>
    <w:p w14:paraId="58843720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12583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00:00:02 </w:t>
      </w:r>
      <w:proofErr w:type="spellStart"/>
      <w:r>
        <w:rPr>
          <w:rFonts w:ascii="Courier" w:hAnsi="Courier" w:cs="Courier"/>
          <w:sz w:val="28"/>
          <w:szCs w:val="28"/>
        </w:rPr>
        <w:t>jupyter-noteboo</w:t>
      </w:r>
      <w:proofErr w:type="spellEnd"/>
    </w:p>
    <w:p w14:paraId="6343A675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12592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>/44   00:00:00 links</w:t>
      </w:r>
    </w:p>
    <w:p w14:paraId="3555BC8F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14198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00:00:01 </w:t>
      </w:r>
      <w:proofErr w:type="spellStart"/>
      <w:r>
        <w:rPr>
          <w:rFonts w:ascii="Courier" w:hAnsi="Courier" w:cs="Courier"/>
          <w:sz w:val="28"/>
          <w:szCs w:val="28"/>
        </w:rPr>
        <w:t>jupyter-noteboo</w:t>
      </w:r>
      <w:proofErr w:type="spellEnd"/>
    </w:p>
    <w:p w14:paraId="352F7C90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14208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00:00:00 </w:t>
      </w:r>
      <w:proofErr w:type="spellStart"/>
      <w:r>
        <w:rPr>
          <w:rFonts w:ascii="Courier" w:hAnsi="Courier" w:cs="Courier"/>
          <w:sz w:val="28"/>
          <w:szCs w:val="28"/>
        </w:rPr>
        <w:t>ps</w:t>
      </w:r>
      <w:proofErr w:type="spellEnd"/>
    </w:p>
    <w:p w14:paraId="79CA6624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See which processes are associated with </w:t>
      </w:r>
      <w:proofErr w:type="spellStart"/>
      <w:r>
        <w:rPr>
          <w:rFonts w:ascii="Courier" w:hAnsi="Courier" w:cs="Courier"/>
          <w:sz w:val="28"/>
          <w:szCs w:val="28"/>
        </w:rPr>
        <w:t>jupyter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and then use </w:t>
      </w:r>
      <w:r>
        <w:rPr>
          <w:rFonts w:ascii="Courier" w:hAnsi="Courier" w:cs="Courier"/>
          <w:sz w:val="28"/>
          <w:szCs w:val="28"/>
        </w:rPr>
        <w:t>kill -9</w:t>
      </w:r>
      <w:r>
        <w:rPr>
          <w:rFonts w:ascii="Helvetica Neue" w:hAnsi="Helvetica Neue" w:cs="Helvetica Neue"/>
          <w:sz w:val="28"/>
          <w:szCs w:val="28"/>
        </w:rPr>
        <w:t xml:space="preserve"> to stop them ("kill" stops the process and </w:t>
      </w:r>
      <w:r>
        <w:rPr>
          <w:rFonts w:ascii="Courier" w:hAnsi="Courier" w:cs="Courier"/>
          <w:sz w:val="28"/>
          <w:szCs w:val="28"/>
        </w:rPr>
        <w:t>-9</w:t>
      </w:r>
      <w:r>
        <w:rPr>
          <w:rFonts w:ascii="Helvetica Neue" w:hAnsi="Helvetica Neue" w:cs="Helvetica Neue"/>
          <w:sz w:val="28"/>
          <w:szCs w:val="28"/>
        </w:rPr>
        <w:t xml:space="preserve"> means the meanest form like premeditated murder of the program)</w:t>
      </w:r>
    </w:p>
    <w:p w14:paraId="64BD7E5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$ </w:t>
      </w:r>
      <w:proofErr w:type="gramStart"/>
      <w:r>
        <w:rPr>
          <w:rFonts w:ascii="Courier" w:hAnsi="Courier" w:cs="Courier"/>
          <w:sz w:val="28"/>
          <w:szCs w:val="28"/>
        </w:rPr>
        <w:t>kill</w:t>
      </w:r>
      <w:proofErr w:type="gramEnd"/>
      <w:r>
        <w:rPr>
          <w:rFonts w:ascii="Courier" w:hAnsi="Courier" w:cs="Courier"/>
          <w:sz w:val="28"/>
          <w:szCs w:val="28"/>
        </w:rPr>
        <w:t xml:space="preserve"> -9 12583</w:t>
      </w:r>
    </w:p>
    <w:p w14:paraId="54A5CFC3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$ </w:t>
      </w:r>
      <w:proofErr w:type="gramStart"/>
      <w:r>
        <w:rPr>
          <w:rFonts w:ascii="Courier" w:hAnsi="Courier" w:cs="Courier"/>
          <w:sz w:val="28"/>
          <w:szCs w:val="28"/>
        </w:rPr>
        <w:t>kill</w:t>
      </w:r>
      <w:proofErr w:type="gramEnd"/>
      <w:r>
        <w:rPr>
          <w:rFonts w:ascii="Courier" w:hAnsi="Courier" w:cs="Courier"/>
          <w:sz w:val="28"/>
          <w:szCs w:val="28"/>
        </w:rPr>
        <w:t xml:space="preserve"> -9 14198</w:t>
      </w:r>
    </w:p>
    <w:p w14:paraId="78205017" w14:textId="77777777" w:rsidR="004A362D" w:rsidRDefault="004A362D" w:rsidP="004A362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bCs/>
          <w:i/>
          <w:iCs/>
          <w:sz w:val="28"/>
          <w:szCs w:val="28"/>
        </w:rPr>
      </w:pPr>
      <w:r>
        <w:rPr>
          <w:rFonts w:ascii="Helvetica Neue" w:hAnsi="Helvetica Neue" w:cs="Helvetica Neue"/>
          <w:b/>
          <w:bCs/>
          <w:i/>
          <w:iCs/>
          <w:sz w:val="28"/>
          <w:szCs w:val="28"/>
        </w:rPr>
        <w:t>Big weird screen opens up</w:t>
      </w:r>
    </w:p>
    <w:p w14:paraId="0AAD83E9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]</w:t>
      </w:r>
    </w:p>
    <w:p w14:paraId="3DAA375E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14:paraId="461AF40E" w14:textId="77777777"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Then you forgot the </w:t>
      </w:r>
      <w:r>
        <w:rPr>
          <w:rFonts w:ascii="Courier" w:hAnsi="Courier" w:cs="Courier"/>
          <w:sz w:val="28"/>
          <w:szCs w:val="28"/>
        </w:rPr>
        <w:t>--no-browser</w:t>
      </w:r>
      <w:r>
        <w:rPr>
          <w:rFonts w:ascii="Helvetica Neue" w:hAnsi="Helvetica Neue" w:cs="Helvetica Neue"/>
          <w:sz w:val="28"/>
          <w:szCs w:val="28"/>
        </w:rPr>
        <w:t xml:space="preserve"> flag. Try again:</w:t>
      </w:r>
    </w:p>
    <w:p w14:paraId="13118DF0" w14:textId="77777777"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jupyter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notebook --no-browser --port ####</w:t>
      </w:r>
    </w:p>
    <w:p w14:paraId="237EE34A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Courier" w:hAnsi="Courier" w:cs="Courier"/>
          <w:sz w:val="28"/>
          <w:szCs w:val="28"/>
        </w:rPr>
      </w:pPr>
    </w:p>
    <w:p w14:paraId="55E26313" w14:textId="77777777"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Courier" w:hAnsi="Courier" w:cs="Courier"/>
          <w:sz w:val="28"/>
          <w:szCs w:val="28"/>
        </w:rPr>
        <w:t>________________________</w:t>
      </w:r>
    </w:p>
    <w:p w14:paraId="68FFBDE5" w14:textId="77777777" w:rsidR="009C33FB" w:rsidRDefault="009C33FB"/>
    <w:sectPr w:rsidR="009C33FB" w:rsidSect="00C32D8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F52AA0"/>
    <w:multiLevelType w:val="hybridMultilevel"/>
    <w:tmpl w:val="F832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321FD5"/>
    <w:multiLevelType w:val="hybridMultilevel"/>
    <w:tmpl w:val="51DA79C0"/>
    <w:lvl w:ilvl="0" w:tplc="832C9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08"/>
    <w:rsid w:val="000A4B08"/>
    <w:rsid w:val="0047385E"/>
    <w:rsid w:val="004A362D"/>
    <w:rsid w:val="00770CB8"/>
    <w:rsid w:val="009C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A15D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6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4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6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nford.edu/~mwaskom/software/seaborn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upyter.org/" TargetMode="External"/><Relationship Id="rId7" Type="http://schemas.openxmlformats.org/officeDocument/2006/relationships/hyperlink" Target="https://en.wikipedia.org/wiki/Literate_programming" TargetMode="External"/><Relationship Id="rId8" Type="http://schemas.openxmlformats.org/officeDocument/2006/relationships/hyperlink" Target="https://en.wikipedia.org/wiki/Read%E2%80%93eval%E2%80%93print_loop" TargetMode="External"/><Relationship Id="rId9" Type="http://schemas.openxmlformats.org/officeDocument/2006/relationships/hyperlink" Target="https://docs.continuum.io/anaconda/install" TargetMode="External"/><Relationship Id="rId10" Type="http://schemas.openxmlformats.org/officeDocument/2006/relationships/hyperlink" Target="http://jupyter.readthedocs.org/en/latest/install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dro_Torres:Downloads:Jupyter_Notebook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Jupyter_Notebook (4).dotx</Template>
  <TotalTime>3</TotalTime>
  <Pages>4</Pages>
  <Words>1952</Words>
  <Characters>11129</Characters>
  <Application>Microsoft Macintosh Word</Application>
  <DocSecurity>0</DocSecurity>
  <Lines>92</Lines>
  <Paragraphs>26</Paragraphs>
  <ScaleCrop>false</ScaleCrop>
  <Company/>
  <LinksUpToDate>false</LinksUpToDate>
  <CharactersWithSpaces>13055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Torres</dc:creator>
  <cp:keywords/>
  <dc:description/>
  <cp:lastModifiedBy>Pedro Torres</cp:lastModifiedBy>
  <cp:revision>3</cp:revision>
  <dcterms:created xsi:type="dcterms:W3CDTF">2017-02-17T17:49:00Z</dcterms:created>
  <dcterms:modified xsi:type="dcterms:W3CDTF">2017-02-17T17:50:00Z</dcterms:modified>
</cp:coreProperties>
</file>